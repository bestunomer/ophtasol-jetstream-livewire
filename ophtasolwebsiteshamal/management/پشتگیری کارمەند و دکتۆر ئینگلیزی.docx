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-151"/>
        <w:tblW w:w="10780" w:type="dxa"/>
        <w:tblLook w:val="04A0" w:firstRow="1" w:lastRow="0" w:firstColumn="1" w:lastColumn="0" w:noHBand="0" w:noVBand="1"/>
      </w:tblPr>
      <w:tblGrid>
        <w:gridCol w:w="3588"/>
        <w:gridCol w:w="335"/>
        <w:gridCol w:w="2927"/>
        <w:gridCol w:w="3930"/>
      </w:tblGrid>
      <w:tr w:rsidR="008840E5" w:rsidRPr="004508A5" w14:paraId="0329FEEC" w14:textId="77777777" w:rsidTr="008840E5">
        <w:trPr>
          <w:trHeight w:val="3256"/>
        </w:trPr>
        <w:tc>
          <w:tcPr>
            <w:tcW w:w="3588" w:type="dxa"/>
            <w:shd w:val="clear" w:color="auto" w:fill="auto"/>
          </w:tcPr>
          <w:p w14:paraId="6D86A9A0" w14:textId="77777777" w:rsidR="008840E5" w:rsidRPr="00984566" w:rsidRDefault="008840E5" w:rsidP="008840E5">
            <w:pPr>
              <w:spacing w:before="240" w:after="0" w:line="240" w:lineRule="auto"/>
              <w:ind w:left="0"/>
              <w:rPr>
                <w:rFonts w:ascii="Gloucester MT Extra Condensed" w:hAnsi="Gloucester MT Extra Condensed"/>
                <w:color w:val="002060"/>
                <w:sz w:val="96"/>
                <w:szCs w:val="96"/>
              </w:rPr>
            </w:pPr>
            <w:proofErr w:type="spellStart"/>
            <w:r w:rsidRPr="00984566">
              <w:rPr>
                <w:rFonts w:ascii="Sansation" w:hAnsi="Sansation"/>
                <w:b/>
                <w:bCs/>
                <w:color w:val="002060"/>
                <w:sz w:val="96"/>
                <w:szCs w:val="96"/>
              </w:rPr>
              <w:t>ibin</w:t>
            </w:r>
            <w:r w:rsidRPr="00984566">
              <w:rPr>
                <w:rFonts w:ascii="Sansation" w:hAnsi="Sansation"/>
                <w:color w:val="002060"/>
                <w:sz w:val="96"/>
                <w:szCs w:val="96"/>
              </w:rPr>
              <w:t>sina</w:t>
            </w:r>
            <w:proofErr w:type="spellEnd"/>
          </w:p>
          <w:p w14:paraId="62264AF2" w14:textId="77777777" w:rsidR="008840E5" w:rsidRPr="00D315A0" w:rsidRDefault="008840E5" w:rsidP="008840E5">
            <w:pPr>
              <w:spacing w:line="240" w:lineRule="auto"/>
              <w:ind w:left="0"/>
              <w:rPr>
                <w:rFonts w:ascii="Bodoni MT Condensed" w:eastAsia="Calibri" w:hAnsi="Bodoni MT Condensed" w:cs="Times New Roman"/>
                <w:color w:val="002060"/>
                <w:sz w:val="42"/>
                <w:szCs w:val="42"/>
                <w:lang w:bidi="ar-IQ"/>
              </w:rPr>
            </w:pPr>
            <w:r>
              <w:rPr>
                <w:rFonts w:ascii="Bodoni MT Condensed" w:eastAsia="Calibri" w:hAnsi="Bodoni MT Condensed" w:cs="Times New Roman"/>
                <w:color w:val="002060"/>
                <w:sz w:val="42"/>
                <w:szCs w:val="42"/>
                <w:lang w:bidi="ar-IQ"/>
              </w:rPr>
              <w:t>modern eye &amp; retina c</w:t>
            </w:r>
            <w:r w:rsidRPr="00984566">
              <w:rPr>
                <w:rFonts w:ascii="Bodoni MT Condensed" w:eastAsia="Calibri" w:hAnsi="Bodoni MT Condensed" w:cs="Times New Roman"/>
                <w:color w:val="002060"/>
                <w:sz w:val="42"/>
                <w:szCs w:val="42"/>
                <w:lang w:bidi="ar-IQ"/>
              </w:rPr>
              <w:t>enter</w:t>
            </w:r>
          </w:p>
          <w:p w14:paraId="72160E70" w14:textId="77777777" w:rsidR="008840E5" w:rsidRDefault="008840E5" w:rsidP="008840E5">
            <w:pPr>
              <w:spacing w:after="0" w:line="240" w:lineRule="auto"/>
              <w:ind w:left="0"/>
              <w:rPr>
                <w:rFonts w:ascii="Bodoni MT Condensed" w:eastAsia="Calibri" w:hAnsi="Bodoni MT Condensed" w:cs="Times New Roman"/>
                <w:color w:val="002060"/>
                <w:sz w:val="28"/>
                <w:szCs w:val="28"/>
                <w:lang w:bidi="ar-IQ"/>
              </w:rPr>
            </w:pPr>
            <w:r>
              <w:rPr>
                <w:rFonts w:ascii="Bodoni MT Condensed" w:eastAsia="Calibri" w:hAnsi="Bodoni MT Condensed" w:cs="Times New Roman"/>
                <w:color w:val="002060"/>
                <w:sz w:val="28"/>
                <w:szCs w:val="28"/>
                <w:lang w:bidi="ar-IQ"/>
              </w:rPr>
              <w:t>2</w:t>
            </w:r>
            <w:r w:rsidRPr="00F17A1F">
              <w:rPr>
                <w:rFonts w:ascii="Bodoni MT Condensed" w:eastAsia="Calibri" w:hAnsi="Bodoni MT Condensed" w:cs="Times New Roman"/>
                <w:color w:val="002060"/>
                <w:sz w:val="28"/>
                <w:szCs w:val="28"/>
                <w:vertAlign w:val="superscript"/>
                <w:lang w:bidi="ar-IQ"/>
              </w:rPr>
              <w:t>nd</w:t>
            </w:r>
            <w:r>
              <w:rPr>
                <w:rFonts w:ascii="Bodoni MT Condensed" w:eastAsia="Calibri" w:hAnsi="Bodoni MT Condensed" w:cs="Times New Roman"/>
                <w:color w:val="002060"/>
                <w:sz w:val="28"/>
                <w:szCs w:val="28"/>
                <w:lang w:bidi="ar-IQ"/>
              </w:rPr>
              <w:t xml:space="preserve"> Floor, CMC Hospital</w:t>
            </w:r>
          </w:p>
          <w:p w14:paraId="5334C770" w14:textId="77777777" w:rsidR="008840E5" w:rsidRPr="002F2769" w:rsidRDefault="008840E5" w:rsidP="008840E5">
            <w:pPr>
              <w:spacing w:after="0" w:line="240" w:lineRule="auto"/>
              <w:ind w:left="0"/>
              <w:rPr>
                <w:rFonts w:ascii="Bodoni MT Condensed" w:eastAsia="Calibri" w:hAnsi="Bodoni MT Condensed" w:cs="Times New Roman"/>
                <w:color w:val="002060"/>
                <w:sz w:val="28"/>
                <w:szCs w:val="28"/>
                <w:lang w:bidi="ar-IQ"/>
              </w:rPr>
            </w:pPr>
            <w:proofErr w:type="spellStart"/>
            <w:r>
              <w:rPr>
                <w:rFonts w:ascii="Bodoni MT Condensed" w:eastAsia="Calibri" w:hAnsi="Bodoni MT Condensed" w:cs="Times New Roman"/>
                <w:color w:val="002060"/>
                <w:sz w:val="28"/>
                <w:szCs w:val="28"/>
                <w:lang w:bidi="ar-IQ"/>
              </w:rPr>
              <w:t>Koya</w:t>
            </w:r>
            <w:proofErr w:type="spellEnd"/>
            <w:r>
              <w:rPr>
                <w:rFonts w:ascii="Bodoni MT Condensed" w:eastAsia="Calibri" w:hAnsi="Bodoni MT Condensed" w:cs="Times New Roman"/>
                <w:color w:val="002060"/>
                <w:sz w:val="28"/>
                <w:szCs w:val="28"/>
                <w:lang w:bidi="ar-IQ"/>
              </w:rPr>
              <w:t xml:space="preserve"> </w:t>
            </w:r>
            <w:r w:rsidRPr="002F2769">
              <w:rPr>
                <w:rFonts w:ascii="Bodoni MT Condensed" w:eastAsia="Calibri" w:hAnsi="Bodoni MT Condensed" w:cs="Times New Roman"/>
                <w:color w:val="002060"/>
                <w:sz w:val="28"/>
                <w:szCs w:val="28"/>
                <w:lang w:bidi="ar-IQ"/>
              </w:rPr>
              <w:t>Str.</w:t>
            </w:r>
            <w:r>
              <w:rPr>
                <w:rFonts w:ascii="Bodoni MT Condensed" w:eastAsia="Calibri" w:hAnsi="Bodoni MT Condensed" w:cs="Times New Roman"/>
                <w:color w:val="002060"/>
                <w:sz w:val="28"/>
                <w:szCs w:val="28"/>
                <w:lang w:bidi="ar-IQ"/>
              </w:rPr>
              <w:t xml:space="preserve"> – Near Majidy Mall</w:t>
            </w:r>
          </w:p>
          <w:p w14:paraId="2AD3EB21" w14:textId="77777777" w:rsidR="008840E5" w:rsidRDefault="008840E5" w:rsidP="008840E5">
            <w:pPr>
              <w:spacing w:after="0" w:line="240" w:lineRule="auto"/>
              <w:ind w:left="0"/>
              <w:rPr>
                <w:rFonts w:ascii="Bodoni MT Condensed" w:eastAsia="Calibri" w:hAnsi="Bodoni MT Condensed" w:cs="Times New Roman"/>
                <w:color w:val="002060"/>
                <w:sz w:val="28"/>
                <w:szCs w:val="28"/>
                <w:lang w:bidi="ar-IQ"/>
              </w:rPr>
            </w:pPr>
            <w:r>
              <w:rPr>
                <w:rFonts w:ascii="Bodoni MT Condensed" w:eastAsia="Calibri" w:hAnsi="Bodoni MT Condensed" w:cs="Times New Roman"/>
                <w:color w:val="002060"/>
                <w:sz w:val="28"/>
                <w:szCs w:val="28"/>
                <w:lang w:bidi="ar-IQ"/>
              </w:rPr>
              <w:t>Erbil – Kurdistan Region</w:t>
            </w:r>
          </w:p>
          <w:p w14:paraId="1EF029DB" w14:textId="77777777" w:rsidR="008840E5" w:rsidRPr="004508A5" w:rsidRDefault="008840E5" w:rsidP="008840E5">
            <w:pPr>
              <w:spacing w:after="0" w:line="240" w:lineRule="auto"/>
              <w:ind w:left="0"/>
              <w:rPr>
                <w:rFonts w:ascii="Gloucester MT Extra Condensed" w:hAnsi="Gloucester MT Extra Condensed"/>
                <w:color w:val="002060"/>
                <w:sz w:val="36"/>
                <w:szCs w:val="36"/>
              </w:rPr>
            </w:pPr>
            <w:r w:rsidRPr="002F2769">
              <w:rPr>
                <w:rFonts w:ascii="Bodoni MT Condensed" w:eastAsia="Calibri" w:hAnsi="Bodoni MT Condensed" w:cs="Times New Roman"/>
                <w:color w:val="002060"/>
                <w:sz w:val="28"/>
                <w:szCs w:val="28"/>
                <w:lang w:bidi="ar-IQ"/>
              </w:rPr>
              <w:t>Iraq</w:t>
            </w:r>
          </w:p>
        </w:tc>
        <w:tc>
          <w:tcPr>
            <w:tcW w:w="335" w:type="dxa"/>
            <w:shd w:val="clear" w:color="auto" w:fill="auto"/>
            <w:vAlign w:val="center"/>
          </w:tcPr>
          <w:p w14:paraId="7E827A5D" w14:textId="77777777" w:rsidR="008840E5" w:rsidRPr="004508A5" w:rsidRDefault="008840E5" w:rsidP="008840E5">
            <w:pPr>
              <w:spacing w:before="240" w:after="100" w:afterAutospacing="1" w:line="120" w:lineRule="auto"/>
              <w:ind w:left="0"/>
              <w:rPr>
                <w:rFonts w:ascii="Gloucester MT Extra Condensed" w:hAnsi="Gloucester MT Extra Condensed"/>
                <w:color w:val="002060"/>
                <w:sz w:val="36"/>
                <w:szCs w:val="36"/>
                <w:lang w:bidi="ar-IQ"/>
              </w:rPr>
            </w:pPr>
          </w:p>
        </w:tc>
        <w:tc>
          <w:tcPr>
            <w:tcW w:w="2927" w:type="dxa"/>
            <w:shd w:val="clear" w:color="auto" w:fill="auto"/>
            <w:vAlign w:val="center"/>
          </w:tcPr>
          <w:p w14:paraId="6E9D50BF" w14:textId="77777777" w:rsidR="008840E5" w:rsidRPr="00690EFD" w:rsidRDefault="008840E5" w:rsidP="008840E5">
            <w:pPr>
              <w:spacing w:before="120" w:after="120" w:line="240" w:lineRule="auto"/>
              <w:ind w:left="102"/>
              <w:rPr>
                <w:rFonts w:ascii="Times New Roman" w:hAnsi="Times New Roman" w:cs="Times New Roman"/>
                <w:color w:val="002060"/>
              </w:rPr>
            </w:pPr>
            <w:r>
              <w:rPr>
                <w:rFonts w:ascii="Times New Roman" w:hAnsi="Times New Roman" w:cs="Times New Roman"/>
                <w:noProof/>
                <w:color w:val="002060"/>
                <w:lang w:bidi="ar-SA"/>
              </w:rPr>
              <w:drawing>
                <wp:inline distT="0" distB="0" distL="0" distR="0" wp14:anchorId="5413BD15" wp14:editId="1449A1E1">
                  <wp:extent cx="1397000" cy="1872615"/>
                  <wp:effectExtent l="0" t="0" r="0" b="0"/>
                  <wp:docPr id="7" name="Picture 7" descr="ibin sina png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bin sina png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0" cy="1872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0" w:type="dxa"/>
            <w:shd w:val="clear" w:color="auto" w:fill="auto"/>
            <w:vAlign w:val="center"/>
          </w:tcPr>
          <w:p w14:paraId="242F9F1B" w14:textId="77777777" w:rsidR="008840E5" w:rsidRPr="0063173E" w:rsidRDefault="008840E5" w:rsidP="008840E5">
            <w:pPr>
              <w:pStyle w:val="Footer"/>
              <w:bidi/>
              <w:ind w:left="0"/>
              <w:rPr>
                <w:rFonts w:cs="Ali_K_Jiddah"/>
                <w:color w:val="002060"/>
                <w:sz w:val="72"/>
                <w:szCs w:val="72"/>
                <w:rtl/>
                <w:lang w:bidi="ar-IQ"/>
              </w:rPr>
            </w:pPr>
            <w:r w:rsidRPr="0063173E">
              <w:rPr>
                <w:rFonts w:ascii="Unikurd Jino" w:hAnsi="Unikurd Jino" w:cs="Unikurd Jino" w:hint="cs"/>
                <w:color w:val="002060"/>
                <w:sz w:val="72"/>
                <w:szCs w:val="72"/>
                <w:rtl/>
                <w:lang w:bidi="ar-IQ"/>
              </w:rPr>
              <w:t>ئیب</w:t>
            </w:r>
            <w:r>
              <w:rPr>
                <w:rFonts w:ascii="Unikurd Jino" w:hAnsi="Unikurd Jino" w:cs="Unikurd Jino" w:hint="cs"/>
                <w:color w:val="002060"/>
                <w:sz w:val="72"/>
                <w:szCs w:val="72"/>
                <w:rtl/>
                <w:lang w:bidi="ar-IQ"/>
              </w:rPr>
              <w:t>ــــــ</w:t>
            </w:r>
            <w:r w:rsidRPr="0063173E">
              <w:rPr>
                <w:rFonts w:ascii="Unikurd Jino" w:hAnsi="Unikurd Jino" w:cs="Unikurd Jino" w:hint="cs"/>
                <w:color w:val="002060"/>
                <w:sz w:val="72"/>
                <w:szCs w:val="72"/>
                <w:rtl/>
                <w:lang w:bidi="ar-IQ"/>
              </w:rPr>
              <w:t>ن س</w:t>
            </w:r>
            <w:r>
              <w:rPr>
                <w:rFonts w:ascii="Unikurd Jino" w:hAnsi="Unikurd Jino" w:cs="Unikurd Jino" w:hint="cs"/>
                <w:color w:val="002060"/>
                <w:sz w:val="72"/>
                <w:szCs w:val="72"/>
                <w:rtl/>
                <w:lang w:bidi="ar-IQ"/>
              </w:rPr>
              <w:t>ــــــ</w:t>
            </w:r>
            <w:r w:rsidRPr="0063173E">
              <w:rPr>
                <w:rFonts w:ascii="Unikurd Jino" w:hAnsi="Unikurd Jino" w:cs="Unikurd Jino" w:hint="cs"/>
                <w:color w:val="002060"/>
                <w:sz w:val="72"/>
                <w:szCs w:val="72"/>
                <w:rtl/>
                <w:lang w:bidi="ar-IQ"/>
              </w:rPr>
              <w:t>ینا</w:t>
            </w:r>
          </w:p>
          <w:p w14:paraId="51F7A20E" w14:textId="77777777" w:rsidR="008840E5" w:rsidRPr="00D315A0" w:rsidRDefault="008840E5" w:rsidP="008840E5">
            <w:pPr>
              <w:pStyle w:val="Footer"/>
              <w:bidi/>
              <w:spacing w:after="240"/>
              <w:ind w:left="0"/>
              <w:rPr>
                <w:rFonts w:ascii="Unikurd Xani" w:hAnsi="Unikurd Xani" w:cs="Unikurd Xani"/>
                <w:sz w:val="28"/>
                <w:szCs w:val="28"/>
                <w:rtl/>
                <w:lang w:bidi="ar-IQ"/>
              </w:rPr>
            </w:pPr>
            <w:r w:rsidRPr="00984566">
              <w:rPr>
                <w:rFonts w:ascii="Unikurd Xani" w:hAnsi="Unikurd Xani" w:cs="Unikurd Xani" w:hint="cs"/>
                <w:sz w:val="28"/>
                <w:szCs w:val="28"/>
                <w:rtl/>
                <w:lang w:bidi="ar-IQ"/>
              </w:rPr>
              <w:t>سەنتەری هاوچەرخی چاو و تۆڕەی چاو</w:t>
            </w:r>
          </w:p>
          <w:p w14:paraId="2410C55C" w14:textId="77777777" w:rsidR="008840E5" w:rsidRPr="001E1B03" w:rsidRDefault="008840E5" w:rsidP="008840E5">
            <w:pPr>
              <w:pStyle w:val="Footer"/>
              <w:bidi/>
              <w:ind w:left="0"/>
              <w:rPr>
                <w:rFonts w:ascii="Unikurd Xani" w:hAnsi="Unikurd Xani" w:cs="Unikurd Xani"/>
                <w:sz w:val="24"/>
                <w:szCs w:val="24"/>
                <w:rtl/>
                <w:lang w:bidi="ar-IQ"/>
              </w:rPr>
            </w:pPr>
            <w:r>
              <w:rPr>
                <w:rFonts w:ascii="Unikurd Xani" w:hAnsi="Unikurd Xani" w:cs="Unikurd Xani" w:hint="cs"/>
                <w:sz w:val="24"/>
                <w:szCs w:val="24"/>
                <w:rtl/>
                <w:lang w:bidi="ar-IQ"/>
              </w:rPr>
              <w:t>نهۆمی دووەم، نەخۆشخانەی سی ئێم سی (</w:t>
            </w:r>
            <w:r>
              <w:rPr>
                <w:rFonts w:ascii="Unikurd Xani" w:hAnsi="Unikurd Xani" w:cs="Unikurd Xani"/>
                <w:sz w:val="24"/>
                <w:szCs w:val="24"/>
                <w:lang w:bidi="ar-IQ"/>
              </w:rPr>
              <w:t>CMC</w:t>
            </w:r>
            <w:r>
              <w:rPr>
                <w:rFonts w:ascii="Unikurd Xani" w:hAnsi="Unikurd Xani" w:cs="Unikurd Xani" w:hint="cs"/>
                <w:sz w:val="24"/>
                <w:szCs w:val="24"/>
                <w:rtl/>
                <w:lang w:bidi="ar-IQ"/>
              </w:rPr>
              <w:t>)</w:t>
            </w:r>
          </w:p>
          <w:p w14:paraId="32701ED5" w14:textId="77777777" w:rsidR="008840E5" w:rsidRDefault="008840E5" w:rsidP="008840E5">
            <w:pPr>
              <w:pStyle w:val="Footer"/>
              <w:bidi/>
              <w:ind w:left="0"/>
              <w:rPr>
                <w:rFonts w:ascii="Unikurd Xani" w:hAnsi="Unikurd Xani" w:cs="Unikurd Xani"/>
                <w:sz w:val="24"/>
                <w:szCs w:val="24"/>
                <w:rtl/>
                <w:lang w:bidi="ku-Arab-IQ"/>
              </w:rPr>
            </w:pPr>
            <w:r>
              <w:rPr>
                <w:rFonts w:ascii="Unikurd Xani" w:hAnsi="Unikurd Xani" w:cs="Unikurd Xani" w:hint="cs"/>
                <w:sz w:val="24"/>
                <w:szCs w:val="24"/>
                <w:rtl/>
                <w:lang w:bidi="ku-Arab-IQ"/>
              </w:rPr>
              <w:t xml:space="preserve">جادەی کۆیە </w:t>
            </w:r>
            <w:r>
              <w:rPr>
                <w:rFonts w:ascii="Unikurd Xani" w:hAnsi="Unikurd Xani" w:cs="Unikurd Xani"/>
                <w:sz w:val="24"/>
                <w:szCs w:val="24"/>
                <w:rtl/>
                <w:lang w:bidi="ku-Arab-IQ"/>
              </w:rPr>
              <w:t>–</w:t>
            </w:r>
            <w:r>
              <w:rPr>
                <w:rFonts w:ascii="Unikurd Xani" w:hAnsi="Unikurd Xani" w:cs="Unikurd Xani" w:hint="cs"/>
                <w:sz w:val="24"/>
                <w:szCs w:val="24"/>
                <w:rtl/>
                <w:lang w:bidi="ku-Arab-IQ"/>
              </w:rPr>
              <w:t xml:space="preserve"> نزیک ماجدی مۆڵ</w:t>
            </w:r>
          </w:p>
          <w:p w14:paraId="125BA501" w14:textId="77777777" w:rsidR="008840E5" w:rsidRPr="001E1B03" w:rsidRDefault="008840E5" w:rsidP="008840E5">
            <w:pPr>
              <w:pStyle w:val="Footer"/>
              <w:bidi/>
              <w:ind w:left="0"/>
              <w:rPr>
                <w:rFonts w:ascii="Unikurd Xani" w:hAnsi="Unikurd Xani" w:cs="Unikurd Xani"/>
                <w:sz w:val="24"/>
                <w:szCs w:val="24"/>
                <w:rtl/>
                <w:lang w:bidi="ku-Arab-IQ"/>
              </w:rPr>
            </w:pPr>
            <w:r w:rsidRPr="001E1B03">
              <w:rPr>
                <w:rFonts w:ascii="Unikurd Xani" w:hAnsi="Unikurd Xani" w:cs="Unikurd Xani" w:hint="cs"/>
                <w:sz w:val="24"/>
                <w:szCs w:val="24"/>
                <w:rtl/>
                <w:lang w:bidi="ar-IQ"/>
              </w:rPr>
              <w:t>ه</w:t>
            </w:r>
            <w:r>
              <w:rPr>
                <w:rFonts w:ascii="Unikurd Xani" w:hAnsi="Unikurd Xani" w:cs="Unikurd Xani" w:hint="cs"/>
                <w:sz w:val="24"/>
                <w:szCs w:val="24"/>
                <w:rtl/>
                <w:lang w:bidi="ar-IQ"/>
              </w:rPr>
              <w:t>ـــــــــــــەولێر</w:t>
            </w:r>
          </w:p>
          <w:p w14:paraId="60D5BFBF" w14:textId="77777777" w:rsidR="008840E5" w:rsidRPr="00F5673D" w:rsidRDefault="008840E5" w:rsidP="008840E5">
            <w:pPr>
              <w:pStyle w:val="Footer"/>
              <w:bidi/>
              <w:ind w:left="0"/>
              <w:rPr>
                <w:rFonts w:cs="Ali_K_Jiddah"/>
                <w:lang w:bidi="ar-IQ"/>
              </w:rPr>
            </w:pPr>
            <w:r w:rsidRPr="001E1B03">
              <w:rPr>
                <w:rFonts w:ascii="Unikurd Xani" w:hAnsi="Unikurd Xani" w:cs="Unikurd Xani" w:hint="cs"/>
                <w:sz w:val="24"/>
                <w:szCs w:val="24"/>
                <w:rtl/>
                <w:lang w:bidi="ar-IQ"/>
              </w:rPr>
              <w:t>ه</w:t>
            </w:r>
            <w:r>
              <w:rPr>
                <w:rFonts w:ascii="Unikurd Xani" w:hAnsi="Unikurd Xani" w:cs="Unikurd Xani" w:hint="cs"/>
                <w:sz w:val="24"/>
                <w:szCs w:val="24"/>
                <w:rtl/>
                <w:lang w:bidi="ar-IQ"/>
              </w:rPr>
              <w:t>ـــــــــــــ</w:t>
            </w:r>
            <w:r w:rsidRPr="001E1B03">
              <w:rPr>
                <w:rFonts w:ascii="Unikurd Xani" w:hAnsi="Unikurd Xani" w:cs="Unikurd Xani" w:hint="cs"/>
                <w:sz w:val="24"/>
                <w:szCs w:val="24"/>
                <w:rtl/>
                <w:lang w:bidi="ar-IQ"/>
              </w:rPr>
              <w:t>ەرێمی ک</w:t>
            </w:r>
            <w:r>
              <w:rPr>
                <w:rFonts w:ascii="Unikurd Xani" w:hAnsi="Unikurd Xani" w:cs="Unikurd Xani" w:hint="cs"/>
                <w:sz w:val="24"/>
                <w:szCs w:val="24"/>
                <w:rtl/>
                <w:lang w:bidi="ar-IQ"/>
              </w:rPr>
              <w:t>ـ</w:t>
            </w:r>
            <w:r w:rsidRPr="001E1B03">
              <w:rPr>
                <w:rFonts w:ascii="Unikurd Xani" w:hAnsi="Unikurd Xani" w:cs="Unikurd Xani" w:hint="cs"/>
                <w:sz w:val="24"/>
                <w:szCs w:val="24"/>
                <w:rtl/>
                <w:lang w:bidi="ar-IQ"/>
              </w:rPr>
              <w:t>وردس</w:t>
            </w:r>
            <w:r>
              <w:rPr>
                <w:rFonts w:ascii="Unikurd Xani" w:hAnsi="Unikurd Xani" w:cs="Unikurd Xani" w:hint="cs"/>
                <w:sz w:val="24"/>
                <w:szCs w:val="24"/>
                <w:rtl/>
                <w:lang w:bidi="ar-IQ"/>
              </w:rPr>
              <w:t>ـــــــــــــ</w:t>
            </w:r>
            <w:r w:rsidRPr="001E1B03">
              <w:rPr>
                <w:rFonts w:ascii="Unikurd Xani" w:hAnsi="Unikurd Xani" w:cs="Unikurd Xani" w:hint="cs"/>
                <w:sz w:val="24"/>
                <w:szCs w:val="24"/>
                <w:rtl/>
                <w:lang w:bidi="ar-IQ"/>
              </w:rPr>
              <w:t>تان - عیڕاق</w:t>
            </w:r>
          </w:p>
        </w:tc>
      </w:tr>
    </w:tbl>
    <w:p w14:paraId="7D2552DC" w14:textId="77777777" w:rsidR="00A73F0D" w:rsidRDefault="00A73F0D" w:rsidP="00A73F0D">
      <w:pPr>
        <w:shd w:val="clear" w:color="auto" w:fill="FFFFFF"/>
        <w:spacing w:before="100" w:beforeAutospacing="1" w:after="100" w:afterAutospacing="1"/>
        <w:ind w:left="0"/>
        <w:jc w:val="center"/>
        <w:outlineLvl w:val="0"/>
        <w:rPr>
          <w:rFonts w:ascii="Arial" w:hAnsi="Arial"/>
          <w:b/>
          <w:iCs/>
          <w:color w:val="000000"/>
          <w:spacing w:val="-2"/>
          <w:sz w:val="48"/>
          <w:szCs w:val="48"/>
        </w:rPr>
      </w:pPr>
    </w:p>
    <w:p w14:paraId="1BE8CBCB" w14:textId="77777777" w:rsidR="00A73F0D" w:rsidRPr="00A73F0D" w:rsidRDefault="00A73F0D" w:rsidP="00A73F0D">
      <w:pPr>
        <w:shd w:val="clear" w:color="auto" w:fill="FFFFFF"/>
        <w:spacing w:before="100" w:beforeAutospacing="1" w:after="100" w:afterAutospacing="1"/>
        <w:ind w:left="0"/>
        <w:jc w:val="center"/>
        <w:outlineLvl w:val="0"/>
        <w:rPr>
          <w:rFonts w:ascii="Arial" w:hAnsi="Arial"/>
          <w:bCs/>
          <w:iCs/>
          <w:color w:val="808080" w:themeColor="background1" w:themeShade="80"/>
          <w:spacing w:val="-2"/>
          <w:sz w:val="48"/>
          <w:szCs w:val="48"/>
        </w:rPr>
      </w:pPr>
      <w:r w:rsidRPr="00A73F0D">
        <w:rPr>
          <w:rFonts w:ascii="Arial" w:hAnsi="Arial"/>
          <w:bCs/>
          <w:iCs/>
          <w:color w:val="808080" w:themeColor="background1" w:themeShade="80"/>
          <w:spacing w:val="-2"/>
          <w:sz w:val="48"/>
          <w:szCs w:val="48"/>
        </w:rPr>
        <w:t>EMPLOYMENT VERIFICATION LETTER</w:t>
      </w:r>
    </w:p>
    <w:p w14:paraId="4CDEFDB1" w14:textId="296B3088" w:rsidR="00FD2E3A" w:rsidRDefault="00FD2E3A" w:rsidP="00FD2E3A">
      <w:pPr>
        <w:shd w:val="clear" w:color="auto" w:fill="FFFFFF"/>
        <w:spacing w:after="0"/>
        <w:ind w:left="0"/>
        <w:rPr>
          <w:rFonts w:ascii="Arial" w:hAnsi="Arial"/>
          <w:color w:val="000000"/>
          <w:spacing w:val="-2"/>
          <w:sz w:val="26"/>
          <w:szCs w:val="26"/>
        </w:rPr>
      </w:pPr>
      <w:r>
        <w:rPr>
          <w:rFonts w:ascii="Arial" w:hAnsi="Arial"/>
          <w:color w:val="000000"/>
          <w:spacing w:val="-2"/>
          <w:sz w:val="26"/>
          <w:szCs w:val="26"/>
        </w:rPr>
        <w:t xml:space="preserve">Letter # </w:t>
      </w:r>
      <w:r w:rsidR="009B55B9">
        <w:rPr>
          <w:rFonts w:ascii="Arial" w:hAnsi="Arial"/>
          <w:color w:val="000000"/>
          <w:spacing w:val="-2"/>
          <w:sz w:val="26"/>
          <w:szCs w:val="26"/>
        </w:rPr>
        <w:t>(</w:t>
      </w:r>
      <w:proofErr w:type="spellStart"/>
      <w:r w:rsidR="009B55B9">
        <w:rPr>
          <w:rFonts w:ascii="Arial" w:hAnsi="Arial"/>
          <w:color w:val="000000"/>
          <w:spacing w:val="-2"/>
          <w:sz w:val="26"/>
          <w:szCs w:val="26"/>
        </w:rPr>
        <w:t>Autonumber</w:t>
      </w:r>
      <w:proofErr w:type="spellEnd"/>
      <w:r w:rsidR="009B55B9">
        <w:rPr>
          <w:rFonts w:ascii="Arial" w:hAnsi="Arial"/>
          <w:color w:val="000000"/>
          <w:spacing w:val="-2"/>
          <w:sz w:val="26"/>
          <w:szCs w:val="26"/>
        </w:rPr>
        <w:t>)</w:t>
      </w:r>
    </w:p>
    <w:p w14:paraId="21B74C10" w14:textId="6645E024" w:rsidR="00FD2E3A" w:rsidRDefault="00FD2E3A" w:rsidP="00FD2E3A">
      <w:pPr>
        <w:shd w:val="clear" w:color="auto" w:fill="FFFFFF"/>
        <w:spacing w:after="0"/>
        <w:ind w:left="0"/>
        <w:rPr>
          <w:rFonts w:ascii="Arial" w:hAnsi="Arial"/>
          <w:color w:val="000000"/>
          <w:spacing w:val="-2"/>
          <w:sz w:val="26"/>
          <w:szCs w:val="26"/>
        </w:rPr>
      </w:pPr>
      <w:proofErr w:type="spellStart"/>
      <w:r>
        <w:rPr>
          <w:rFonts w:ascii="Arial" w:hAnsi="Arial"/>
          <w:color w:val="000000"/>
          <w:spacing w:val="-2"/>
          <w:sz w:val="26"/>
          <w:szCs w:val="26"/>
        </w:rPr>
        <w:t>Lettter</w:t>
      </w:r>
      <w:proofErr w:type="spellEnd"/>
      <w:r>
        <w:rPr>
          <w:rFonts w:ascii="Arial" w:hAnsi="Arial"/>
          <w:color w:val="000000"/>
          <w:spacing w:val="-2"/>
          <w:sz w:val="26"/>
          <w:szCs w:val="26"/>
        </w:rPr>
        <w:t xml:space="preserve"> Date </w:t>
      </w:r>
      <w:r w:rsidR="009B55B9">
        <w:rPr>
          <w:rFonts w:ascii="Arial" w:hAnsi="Arial"/>
          <w:color w:val="000000"/>
          <w:spacing w:val="-2"/>
          <w:sz w:val="26"/>
          <w:szCs w:val="26"/>
        </w:rPr>
        <w:t>(Current Date)</w:t>
      </w:r>
    </w:p>
    <w:p w14:paraId="0FEDD6B6" w14:textId="77777777" w:rsidR="00FD2E3A" w:rsidRDefault="00FD2E3A" w:rsidP="00FD2E3A">
      <w:pPr>
        <w:shd w:val="clear" w:color="auto" w:fill="FFFFFF"/>
        <w:spacing w:after="0"/>
        <w:ind w:left="0"/>
        <w:rPr>
          <w:rFonts w:ascii="Arial" w:hAnsi="Arial"/>
          <w:color w:val="000000"/>
          <w:spacing w:val="-2"/>
          <w:sz w:val="26"/>
          <w:szCs w:val="26"/>
        </w:rPr>
      </w:pPr>
    </w:p>
    <w:p w14:paraId="3252AFE0" w14:textId="77777777" w:rsidR="00A73F0D" w:rsidRPr="00F539B5" w:rsidRDefault="00A73F0D" w:rsidP="00A73F0D">
      <w:pPr>
        <w:shd w:val="clear" w:color="auto" w:fill="FFFFFF"/>
        <w:spacing w:before="100" w:beforeAutospacing="1" w:after="100" w:afterAutospacing="1"/>
        <w:ind w:left="0"/>
        <w:rPr>
          <w:rFonts w:ascii="Arial" w:hAnsi="Arial"/>
          <w:color w:val="000000"/>
          <w:spacing w:val="-2"/>
          <w:sz w:val="26"/>
          <w:szCs w:val="26"/>
        </w:rPr>
      </w:pPr>
      <w:r w:rsidRPr="00F539B5">
        <w:rPr>
          <w:rFonts w:ascii="Arial" w:hAnsi="Arial"/>
          <w:color w:val="000000"/>
          <w:spacing w:val="-2"/>
          <w:sz w:val="26"/>
          <w:szCs w:val="26"/>
        </w:rPr>
        <w:t>To whom it may concern:</w:t>
      </w:r>
    </w:p>
    <w:p w14:paraId="29320136" w14:textId="16729780" w:rsidR="00A73F0D" w:rsidRPr="00FD7356" w:rsidRDefault="00A73F0D" w:rsidP="00B008A8">
      <w:pPr>
        <w:shd w:val="clear" w:color="auto" w:fill="FFFFFF"/>
        <w:spacing w:before="100" w:beforeAutospacing="1" w:after="100" w:afterAutospacing="1"/>
        <w:ind w:left="0"/>
        <w:rPr>
          <w:rFonts w:ascii="Arial" w:hAnsi="Arial"/>
          <w:i/>
          <w:color w:val="000000"/>
          <w:spacing w:val="-2"/>
          <w:sz w:val="32"/>
          <w:szCs w:val="32"/>
        </w:rPr>
      </w:pPr>
      <w:r w:rsidRPr="00F539B5">
        <w:rPr>
          <w:rFonts w:ascii="Arial" w:hAnsi="Arial"/>
          <w:color w:val="000000"/>
          <w:spacing w:val="-2"/>
          <w:sz w:val="26"/>
          <w:szCs w:val="26"/>
        </w:rPr>
        <w:t>Please accept this letter as confirmation that </w:t>
      </w:r>
      <w:r w:rsidR="009B55B9" w:rsidRPr="00FD7356">
        <w:rPr>
          <w:rFonts w:ascii="Arial" w:hAnsi="Arial"/>
          <w:i/>
          <w:color w:val="000000"/>
          <w:spacing w:val="-2"/>
          <w:sz w:val="32"/>
          <w:szCs w:val="32"/>
        </w:rPr>
        <w:t>(Employee Name)</w:t>
      </w:r>
      <w:r w:rsidRPr="008D48C9">
        <w:rPr>
          <w:rFonts w:ascii="Arial" w:hAnsi="Arial"/>
          <w:iCs/>
          <w:color w:val="000000"/>
          <w:spacing w:val="-2"/>
          <w:sz w:val="26"/>
          <w:szCs w:val="26"/>
        </w:rPr>
        <w:t xml:space="preserve"> </w:t>
      </w:r>
      <w:r>
        <w:rPr>
          <w:rFonts w:ascii="Arial" w:hAnsi="Arial"/>
          <w:color w:val="000000"/>
          <w:spacing w:val="-2"/>
          <w:sz w:val="26"/>
          <w:szCs w:val="26"/>
        </w:rPr>
        <w:t>has been employed with Ibinsina Modern Eye &amp; Retina Center</w:t>
      </w:r>
      <w:r w:rsidR="008028C3">
        <w:rPr>
          <w:rFonts w:ascii="Arial" w:hAnsi="Arial"/>
          <w:color w:val="000000"/>
          <w:spacing w:val="-2"/>
          <w:sz w:val="26"/>
          <w:szCs w:val="26"/>
        </w:rPr>
        <w:t>, Erbil – Kurdistan Region, Iraq</w:t>
      </w:r>
      <w:r w:rsidRPr="008D48C9">
        <w:rPr>
          <w:rFonts w:ascii="Arial" w:hAnsi="Arial"/>
          <w:iCs/>
          <w:color w:val="000000"/>
          <w:spacing w:val="-2"/>
          <w:sz w:val="26"/>
          <w:szCs w:val="26"/>
        </w:rPr>
        <w:t xml:space="preserve"> </w:t>
      </w:r>
      <w:r>
        <w:rPr>
          <w:rFonts w:ascii="Arial" w:hAnsi="Arial"/>
          <w:color w:val="000000"/>
          <w:spacing w:val="-2"/>
          <w:sz w:val="26"/>
          <w:szCs w:val="26"/>
        </w:rPr>
        <w:t xml:space="preserve">since </w:t>
      </w:r>
      <w:r w:rsidR="009B55B9" w:rsidRPr="00FD7356">
        <w:rPr>
          <w:rFonts w:ascii="Arial" w:hAnsi="Arial"/>
          <w:i/>
          <w:color w:val="000000"/>
          <w:spacing w:val="-2"/>
          <w:sz w:val="32"/>
          <w:szCs w:val="32"/>
        </w:rPr>
        <w:t>(Date of First Employment)</w:t>
      </w:r>
      <w:r w:rsidRPr="00FD7356">
        <w:rPr>
          <w:rFonts w:ascii="Arial" w:hAnsi="Arial"/>
          <w:i/>
          <w:color w:val="000000"/>
          <w:spacing w:val="-2"/>
          <w:sz w:val="32"/>
          <w:szCs w:val="32"/>
        </w:rPr>
        <w:t xml:space="preserve">. </w:t>
      </w:r>
    </w:p>
    <w:p w14:paraId="7E65507A" w14:textId="27709F31" w:rsidR="00A73F0D" w:rsidRPr="00F539B5" w:rsidRDefault="00A73F0D" w:rsidP="00A73F0D">
      <w:pPr>
        <w:shd w:val="clear" w:color="auto" w:fill="FFFFFF"/>
        <w:spacing w:before="100" w:beforeAutospacing="1" w:after="100" w:afterAutospacing="1"/>
        <w:ind w:left="0"/>
        <w:rPr>
          <w:rFonts w:ascii="Arial" w:hAnsi="Arial"/>
          <w:color w:val="000000"/>
          <w:spacing w:val="-2"/>
          <w:sz w:val="26"/>
          <w:szCs w:val="26"/>
        </w:rPr>
      </w:pPr>
      <w:r w:rsidRPr="00F539B5">
        <w:rPr>
          <w:rFonts w:ascii="Arial" w:hAnsi="Arial"/>
          <w:color w:val="000000"/>
          <w:spacing w:val="-2"/>
          <w:sz w:val="26"/>
          <w:szCs w:val="26"/>
        </w:rPr>
        <w:t>Currently</w:t>
      </w:r>
      <w:r w:rsidRPr="00FD7356">
        <w:rPr>
          <w:rFonts w:ascii="Arial" w:hAnsi="Arial"/>
          <w:i/>
          <w:iCs/>
          <w:color w:val="000000"/>
          <w:spacing w:val="-2"/>
          <w:sz w:val="26"/>
          <w:szCs w:val="26"/>
        </w:rPr>
        <w:t xml:space="preserve">, </w:t>
      </w:r>
      <w:r w:rsidR="009B55B9" w:rsidRPr="00FD7356">
        <w:rPr>
          <w:rFonts w:ascii="Arial" w:hAnsi="Arial"/>
          <w:i/>
          <w:iCs/>
          <w:color w:val="000000"/>
          <w:spacing w:val="-2"/>
          <w:sz w:val="32"/>
          <w:szCs w:val="32"/>
        </w:rPr>
        <w:t>(Employee Name)</w:t>
      </w:r>
      <w:r w:rsidR="009B55B9" w:rsidRPr="008D48C9">
        <w:rPr>
          <w:rFonts w:ascii="Arial" w:hAnsi="Arial"/>
          <w:iCs/>
          <w:color w:val="000000"/>
          <w:spacing w:val="-2"/>
          <w:sz w:val="26"/>
          <w:szCs w:val="26"/>
        </w:rPr>
        <w:t xml:space="preserve"> </w:t>
      </w:r>
      <w:r w:rsidRPr="008D48C9">
        <w:rPr>
          <w:rFonts w:ascii="Arial" w:hAnsi="Arial"/>
          <w:color w:val="000000"/>
          <w:spacing w:val="-2"/>
          <w:sz w:val="26"/>
          <w:szCs w:val="26"/>
        </w:rPr>
        <w:t>h</w:t>
      </w:r>
      <w:r w:rsidRPr="008D48C9">
        <w:rPr>
          <w:rFonts w:ascii="Arial" w:hAnsi="Arial"/>
          <w:color w:val="000000"/>
          <w:sz w:val="26"/>
          <w:szCs w:val="26"/>
        </w:rPr>
        <w:t>olds the T</w:t>
      </w:r>
      <w:r w:rsidRPr="00F539B5">
        <w:rPr>
          <w:rFonts w:ascii="Arial" w:hAnsi="Arial"/>
          <w:color w:val="000000"/>
          <w:sz w:val="26"/>
          <w:szCs w:val="26"/>
        </w:rPr>
        <w:t>itle of </w:t>
      </w:r>
      <w:r w:rsidR="009B55B9" w:rsidRPr="00FD7356">
        <w:rPr>
          <w:rFonts w:ascii="Arial" w:hAnsi="Arial"/>
          <w:i/>
          <w:color w:val="000000"/>
          <w:spacing w:val="-2"/>
          <w:sz w:val="26"/>
          <w:szCs w:val="26"/>
          <w:u w:val="single"/>
        </w:rPr>
        <w:t>(Employee Title)</w:t>
      </w:r>
      <w:r w:rsidR="00102C4E" w:rsidRPr="00FD7356">
        <w:rPr>
          <w:rFonts w:ascii="Arial" w:hAnsi="Arial"/>
          <w:i/>
          <w:color w:val="000000"/>
          <w:spacing w:val="-2"/>
          <w:sz w:val="26"/>
          <w:szCs w:val="26"/>
        </w:rPr>
        <w:t>.</w:t>
      </w:r>
    </w:p>
    <w:p w14:paraId="0FCD4CB0" w14:textId="77777777" w:rsidR="00A73F0D" w:rsidRPr="008D48C9" w:rsidRDefault="00A73F0D" w:rsidP="00951FC5">
      <w:pPr>
        <w:shd w:val="clear" w:color="auto" w:fill="FFFFFF"/>
        <w:spacing w:before="100" w:beforeAutospacing="1" w:after="100" w:afterAutospacing="1"/>
        <w:ind w:left="0"/>
        <w:rPr>
          <w:rFonts w:ascii="Arial" w:hAnsi="Arial"/>
          <w:color w:val="000000"/>
          <w:spacing w:val="-2"/>
          <w:sz w:val="26"/>
          <w:szCs w:val="26"/>
        </w:rPr>
      </w:pPr>
      <w:r w:rsidRPr="00F539B5">
        <w:rPr>
          <w:rFonts w:ascii="Arial" w:hAnsi="Arial"/>
          <w:color w:val="000000"/>
          <w:spacing w:val="-2"/>
          <w:sz w:val="26"/>
          <w:szCs w:val="26"/>
        </w:rPr>
        <w:t xml:space="preserve">If you have any questions or require further information, please </w:t>
      </w:r>
      <w:r>
        <w:rPr>
          <w:rFonts w:ascii="Arial" w:hAnsi="Arial"/>
          <w:color w:val="000000"/>
          <w:spacing w:val="-2"/>
          <w:sz w:val="26"/>
          <w:szCs w:val="26"/>
        </w:rPr>
        <w:t xml:space="preserve">don't hesitate to contact </w:t>
      </w:r>
      <w:r w:rsidR="00951FC5">
        <w:rPr>
          <w:rFonts w:ascii="Arial" w:hAnsi="Arial"/>
          <w:color w:val="000000"/>
          <w:spacing w:val="-2"/>
          <w:sz w:val="26"/>
          <w:szCs w:val="26"/>
        </w:rPr>
        <w:t>us as members of the administration</w:t>
      </w:r>
      <w:r w:rsidR="004C353D">
        <w:rPr>
          <w:rFonts w:ascii="Arial" w:hAnsi="Arial"/>
          <w:color w:val="000000"/>
          <w:spacing w:val="-2"/>
          <w:sz w:val="26"/>
          <w:szCs w:val="26"/>
        </w:rPr>
        <w:t xml:space="preserve"> board of Ibinsina Modern Eye &amp;</w:t>
      </w:r>
      <w:r w:rsidR="00951FC5">
        <w:rPr>
          <w:rFonts w:ascii="Arial" w:hAnsi="Arial"/>
          <w:color w:val="000000"/>
          <w:spacing w:val="-2"/>
          <w:sz w:val="26"/>
          <w:szCs w:val="26"/>
        </w:rPr>
        <w:t xml:space="preserve"> Retina Center.</w:t>
      </w:r>
    </w:p>
    <w:p w14:paraId="5203B2DC" w14:textId="77777777" w:rsidR="00A73F0D" w:rsidRDefault="00A73F0D" w:rsidP="00A73F0D">
      <w:pPr>
        <w:shd w:val="clear" w:color="auto" w:fill="FFFFFF"/>
        <w:spacing w:before="100" w:beforeAutospacing="1" w:after="100" w:afterAutospacing="1"/>
        <w:rPr>
          <w:rFonts w:ascii="Arial" w:hAnsi="Arial"/>
          <w:color w:val="000000"/>
          <w:spacing w:val="-2"/>
          <w:sz w:val="26"/>
          <w:szCs w:val="26"/>
        </w:rPr>
      </w:pPr>
    </w:p>
    <w:p w14:paraId="72F1813A" w14:textId="58BA54CD" w:rsidR="00A73F0D" w:rsidRDefault="00951FC5" w:rsidP="00A73F0D">
      <w:pPr>
        <w:ind w:left="0"/>
        <w:rPr>
          <w:rFonts w:ascii="Arial" w:hAnsi="Arial"/>
          <w:color w:val="000000"/>
          <w:spacing w:val="-2"/>
          <w:sz w:val="26"/>
          <w:szCs w:val="26"/>
        </w:rPr>
      </w:pPr>
      <w:r>
        <w:rPr>
          <w:rFonts w:cs="Ali_K_Sharif"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D3E0A5" wp14:editId="465E04B7">
                <wp:simplePos x="0" y="0"/>
                <wp:positionH relativeFrom="column">
                  <wp:posOffset>-45085</wp:posOffset>
                </wp:positionH>
                <wp:positionV relativeFrom="paragraph">
                  <wp:posOffset>309245</wp:posOffset>
                </wp:positionV>
                <wp:extent cx="3009900" cy="1152525"/>
                <wp:effectExtent l="0" t="0" r="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1152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3D83D2" w14:textId="6C558232" w:rsidR="009B55B9" w:rsidRDefault="009B55B9" w:rsidP="00951FC5">
                            <w:pPr>
                              <w:spacing w:after="0" w:line="240" w:lineRule="auto"/>
                              <w:ind w:left="0"/>
                              <w:rPr>
                                <w:color w:val="auto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Full Name of Manager</w:t>
                            </w:r>
                          </w:p>
                          <w:p w14:paraId="0E1F1B3A" w14:textId="64DA5D63" w:rsidR="00951FC5" w:rsidRPr="004C353D" w:rsidRDefault="009B55B9" w:rsidP="00951FC5">
                            <w:pPr>
                              <w:spacing w:after="0" w:line="240" w:lineRule="auto"/>
                              <w:ind w:left="0"/>
                              <w:rPr>
                                <w:color w:val="auto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D3E0A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3.55pt;margin-top:24.35pt;width:237pt;height:9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" fillcolor="white [3201]" stroked="f" strokeweight=".5pt">
                <v:textbox>
                  <w:txbxContent>
                    <w:p w14:paraId="283D83D2" w14:textId="6C558232" w:rsidR="009B55B9" w:rsidRDefault="009B55B9" w:rsidP="00951FC5">
                      <w:pPr>
                        <w:spacing w:after="0" w:line="240" w:lineRule="auto"/>
                        <w:ind w:left="0"/>
                        <w:rPr>
                          <w:color w:val="auto"/>
                          <w:sz w:val="32"/>
                          <w:szCs w:val="32"/>
                        </w:rPr>
                      </w:pPr>
                      <w:r>
                        <w:rPr>
                          <w:color w:val="auto"/>
                          <w:sz w:val="32"/>
                          <w:szCs w:val="32"/>
                        </w:rPr>
                        <w:t>Full Name of Manager</w:t>
                      </w:r>
                    </w:p>
                    <w:p w14:paraId="0E1F1B3A" w14:textId="64DA5D63" w:rsidR="00951FC5" w:rsidRPr="004C353D" w:rsidRDefault="009B55B9" w:rsidP="00951FC5">
                      <w:pPr>
                        <w:spacing w:after="0" w:line="240" w:lineRule="auto"/>
                        <w:ind w:left="0"/>
                        <w:rPr>
                          <w:color w:val="auto"/>
                          <w:sz w:val="32"/>
                          <w:szCs w:val="32"/>
                        </w:rPr>
                      </w:pPr>
                      <w:r>
                        <w:rPr>
                          <w:color w:val="auto"/>
                          <w:sz w:val="32"/>
                          <w:szCs w:val="32"/>
                        </w:rPr>
                        <w:t>Manager</w:t>
                      </w:r>
                    </w:p>
                  </w:txbxContent>
                </v:textbox>
              </v:shape>
            </w:pict>
          </mc:Fallback>
        </mc:AlternateContent>
      </w:r>
      <w:r w:rsidR="00A73F0D">
        <w:rPr>
          <w:rFonts w:ascii="Arial" w:hAnsi="Arial"/>
          <w:color w:val="000000"/>
          <w:spacing w:val="-2"/>
          <w:sz w:val="26"/>
          <w:szCs w:val="26"/>
        </w:rPr>
        <w:t>Sincerely yours</w:t>
      </w:r>
      <w:r w:rsidR="008840E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AE0C55" wp14:editId="571BEE5F">
                <wp:simplePos x="0" y="0"/>
                <wp:positionH relativeFrom="column">
                  <wp:posOffset>-333375</wp:posOffset>
                </wp:positionH>
                <wp:positionV relativeFrom="paragraph">
                  <wp:posOffset>6234430</wp:posOffset>
                </wp:positionV>
                <wp:extent cx="2355190" cy="185074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190" cy="1850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34757" w14:textId="77777777" w:rsidR="00A73F0D" w:rsidRDefault="00A73F0D" w:rsidP="008840E5">
                            <w:pPr>
                              <w:bidi/>
                              <w:spacing w:after="0" w:line="240" w:lineRule="auto"/>
                              <w:ind w:left="0"/>
                              <w:jc w:val="center"/>
                              <w:rPr>
                                <w:rFonts w:ascii="Unikurd Jino" w:hAnsi="Unikurd Jino" w:cs="Unikurd Jino"/>
                                <w:color w:val="002060"/>
                                <w:rtl/>
                                <w:lang w:val="fr-FR" w:bidi="ku-Arab-IQ"/>
                              </w:rPr>
                            </w:pPr>
                            <w:r w:rsidRPr="00C25D28">
                              <w:rPr>
                                <w:rFonts w:ascii="Unikurd Jino" w:hAnsi="Unikurd Jino" w:cs="Unikurd Jino"/>
                                <w:color w:val="002060"/>
                                <w:sz w:val="56"/>
                                <w:szCs w:val="56"/>
                                <w:rtl/>
                                <w:lang w:val="fr-FR" w:bidi="ku-Arab-IQ"/>
                              </w:rPr>
                              <w:t>اب</w:t>
                            </w:r>
                            <w:r w:rsidRPr="00C25D28">
                              <w:rPr>
                                <w:rFonts w:ascii="Unikurd Jino" w:hAnsi="Unikurd Jino" w:cs="Unikurd Jino" w:hint="cs"/>
                                <w:color w:val="002060"/>
                                <w:sz w:val="56"/>
                                <w:szCs w:val="56"/>
                                <w:rtl/>
                                <w:lang w:val="fr-FR" w:bidi="ku-Arab-IQ"/>
                              </w:rPr>
                              <w:t>ــــ</w:t>
                            </w:r>
                            <w:r w:rsidRPr="00C25D28">
                              <w:rPr>
                                <w:rFonts w:ascii="Unikurd Jino" w:hAnsi="Unikurd Jino" w:cs="Unikurd Jino"/>
                                <w:color w:val="002060"/>
                                <w:sz w:val="56"/>
                                <w:szCs w:val="56"/>
                                <w:rtl/>
                                <w:lang w:val="fr-FR" w:bidi="ku-Arab-IQ"/>
                              </w:rPr>
                              <w:t>ن س</w:t>
                            </w:r>
                            <w:r>
                              <w:rPr>
                                <w:rFonts w:ascii="Unikurd Jino" w:hAnsi="Unikurd Jino" w:cs="Unikurd Jino" w:hint="cs"/>
                                <w:color w:val="002060"/>
                                <w:sz w:val="56"/>
                                <w:szCs w:val="56"/>
                                <w:rtl/>
                                <w:lang w:val="fr-FR" w:bidi="ku-Arab-IQ"/>
                              </w:rPr>
                              <w:t>ـــــ</w:t>
                            </w:r>
                            <w:r w:rsidRPr="00C25D28">
                              <w:rPr>
                                <w:rFonts w:ascii="Unikurd Jino" w:hAnsi="Unikurd Jino" w:cs="Unikurd Jino"/>
                                <w:color w:val="002060"/>
                                <w:sz w:val="56"/>
                                <w:szCs w:val="56"/>
                                <w:rtl/>
                                <w:lang w:val="fr-FR" w:bidi="ku-Arab-IQ"/>
                              </w:rPr>
                              <w:t>ینا</w:t>
                            </w:r>
                          </w:p>
                          <w:p w14:paraId="3444BAA9" w14:textId="77777777" w:rsidR="00A73F0D" w:rsidRPr="00D02E3F" w:rsidRDefault="00A73F0D" w:rsidP="008840E5">
                            <w:pPr>
                              <w:bidi/>
                              <w:spacing w:after="0" w:line="240" w:lineRule="auto"/>
                              <w:ind w:left="0"/>
                              <w:jc w:val="center"/>
                              <w:rPr>
                                <w:rFonts w:ascii="Unikurd Goran" w:hAnsi="Unikurd Goran" w:cs="Unikurd Goran"/>
                                <w:sz w:val="24"/>
                                <w:szCs w:val="24"/>
                                <w:rtl/>
                                <w:lang w:val="fr-FR" w:bidi="ku-Arab-IQ"/>
                              </w:rPr>
                            </w:pPr>
                            <w:r w:rsidRPr="00D02E3F">
                              <w:rPr>
                                <w:rFonts w:ascii="Unikurd Goran" w:hAnsi="Unikurd Goran" w:cs="Unikurd Goran"/>
                                <w:color w:val="3B3838" w:themeColor="background2" w:themeShade="40"/>
                                <w:sz w:val="24"/>
                                <w:szCs w:val="24"/>
                                <w:rtl/>
                                <w:lang w:val="fr-FR" w:bidi="ku-Arab-IQ"/>
                              </w:rPr>
                              <w:t>مرکز العیون و الشبکیة العصری</w:t>
                            </w:r>
                          </w:p>
                          <w:p w14:paraId="4BB9A828" w14:textId="77777777" w:rsidR="00A73F0D" w:rsidRDefault="00A73F0D" w:rsidP="008840E5">
                            <w:pPr>
                              <w:bidi/>
                              <w:spacing w:after="0" w:line="240" w:lineRule="auto"/>
                              <w:ind w:left="0"/>
                              <w:rPr>
                                <w:rFonts w:ascii="Unikurd Hejar" w:hAnsi="Unikurd Hejar" w:cs="Unikurd Hejar"/>
                                <w:rtl/>
                                <w:lang w:val="fr-FR" w:bidi="ku-Arab-IQ"/>
                              </w:rPr>
                            </w:pPr>
                          </w:p>
                          <w:p w14:paraId="2C74DA4D" w14:textId="77777777" w:rsidR="00A73F0D" w:rsidRPr="00D02E3F" w:rsidRDefault="00A73F0D" w:rsidP="008840E5">
                            <w:pPr>
                              <w:bidi/>
                              <w:spacing w:after="0" w:line="240" w:lineRule="auto"/>
                              <w:ind w:left="0"/>
                              <w:jc w:val="center"/>
                              <w:rPr>
                                <w:rFonts w:ascii="Unikurd Hejar" w:hAnsi="Unikurd Hejar" w:cs="Unikurd Hejar"/>
                                <w:sz w:val="24"/>
                                <w:szCs w:val="24"/>
                                <w:rtl/>
                                <w:lang w:val="fr-FR" w:bidi="ku-Arab-IQ"/>
                              </w:rPr>
                            </w:pPr>
                            <w:r w:rsidRPr="00D02E3F">
                              <w:rPr>
                                <w:rFonts w:ascii="Unikurd Hejar" w:hAnsi="Unikurd Hejar" w:cs="Unikurd Hejar" w:hint="cs"/>
                                <w:sz w:val="24"/>
                                <w:szCs w:val="24"/>
                                <w:rtl/>
                                <w:lang w:val="fr-FR" w:bidi="ku-Arab-IQ"/>
                              </w:rPr>
                              <w:t>الطابق الثاني، مستشفی سی ام سی (</w:t>
                            </w:r>
                            <w:r w:rsidRPr="00D02E3F">
                              <w:rPr>
                                <w:rFonts w:ascii="Unikurd Hejar" w:hAnsi="Unikurd Hejar" w:cs="Unikurd Hejar"/>
                                <w:sz w:val="24"/>
                                <w:szCs w:val="24"/>
                                <w:lang w:bidi="ku-Arab-IQ"/>
                              </w:rPr>
                              <w:t>CMC</w:t>
                            </w:r>
                            <w:r w:rsidRPr="00D02E3F">
                              <w:rPr>
                                <w:rFonts w:ascii="Unikurd Hejar" w:hAnsi="Unikurd Hejar" w:cs="Unikurd Hejar" w:hint="cs"/>
                                <w:sz w:val="24"/>
                                <w:szCs w:val="24"/>
                                <w:rtl/>
                                <w:lang w:val="fr-FR" w:bidi="ku-Arab-IQ"/>
                              </w:rPr>
                              <w:t>)</w:t>
                            </w:r>
                          </w:p>
                          <w:p w14:paraId="19E798A9" w14:textId="77777777" w:rsidR="00A73F0D" w:rsidRPr="00D02E3F" w:rsidRDefault="00A73F0D" w:rsidP="008840E5">
                            <w:pPr>
                              <w:bidi/>
                              <w:spacing w:after="0" w:line="240" w:lineRule="auto"/>
                              <w:ind w:left="0"/>
                              <w:jc w:val="center"/>
                              <w:rPr>
                                <w:rFonts w:ascii="Unikurd Hejar" w:hAnsi="Unikurd Hejar" w:cs="Unikurd Hejar"/>
                                <w:sz w:val="24"/>
                                <w:szCs w:val="24"/>
                                <w:rtl/>
                                <w:lang w:val="fr-FR" w:bidi="ku-Arab-IQ"/>
                              </w:rPr>
                            </w:pPr>
                            <w:r w:rsidRPr="00D02E3F">
                              <w:rPr>
                                <w:rFonts w:ascii="Unikurd Hejar" w:hAnsi="Unikurd Hejar" w:cs="Unikurd Hejar" w:hint="cs"/>
                                <w:sz w:val="24"/>
                                <w:szCs w:val="24"/>
                                <w:rtl/>
                                <w:lang w:val="fr-FR" w:bidi="ku-Arab-IQ"/>
                              </w:rPr>
                              <w:t xml:space="preserve">طریق کویسنجق </w:t>
                            </w:r>
                            <w:r w:rsidRPr="00D02E3F">
                              <w:rPr>
                                <w:rFonts w:ascii="Unikurd Hejar" w:hAnsi="Unikurd Hejar" w:cs="Unikurd Hejar"/>
                                <w:sz w:val="24"/>
                                <w:szCs w:val="24"/>
                                <w:rtl/>
                                <w:lang w:val="fr-FR" w:bidi="ku-Arab-IQ"/>
                              </w:rPr>
                              <w:t>–</w:t>
                            </w:r>
                            <w:r w:rsidRPr="00D02E3F">
                              <w:rPr>
                                <w:rFonts w:ascii="Unikurd Hejar" w:hAnsi="Unikurd Hejar" w:cs="Unikurd Hejar" w:hint="cs"/>
                                <w:sz w:val="24"/>
                                <w:szCs w:val="24"/>
                                <w:rtl/>
                                <w:lang w:val="fr-FR" w:bidi="ku-Arab-IQ"/>
                              </w:rPr>
                              <w:t xml:space="preserve"> قرب ماجدي مول</w:t>
                            </w:r>
                          </w:p>
                          <w:p w14:paraId="64D85951" w14:textId="77777777" w:rsidR="00A73F0D" w:rsidRPr="00D02E3F" w:rsidRDefault="00A73F0D" w:rsidP="008840E5">
                            <w:pPr>
                              <w:bidi/>
                              <w:spacing w:line="240" w:lineRule="auto"/>
                              <w:ind w:left="0"/>
                              <w:jc w:val="center"/>
                              <w:rPr>
                                <w:rFonts w:ascii="Unikurd Hejar" w:hAnsi="Unikurd Hejar" w:cs="Unikurd Hejar"/>
                                <w:sz w:val="24"/>
                                <w:szCs w:val="24"/>
                                <w:rtl/>
                                <w:lang w:val="fr-FR" w:bidi="ku-Arab-IQ"/>
                              </w:rPr>
                            </w:pPr>
                            <w:r w:rsidRPr="00D02E3F">
                              <w:rPr>
                                <w:rFonts w:ascii="Unikurd Hejar" w:hAnsi="Unikurd Hejar" w:cs="Unikurd Hejar" w:hint="cs"/>
                                <w:sz w:val="24"/>
                                <w:szCs w:val="24"/>
                                <w:rtl/>
                                <w:lang w:val="fr-FR" w:bidi="ku-Arab-IQ"/>
                              </w:rPr>
                              <w:t xml:space="preserve">اربیل </w:t>
                            </w:r>
                            <w:r w:rsidRPr="00D02E3F">
                              <w:rPr>
                                <w:rFonts w:ascii="Unikurd Hejar" w:hAnsi="Unikurd Hejar" w:cs="Unikurd Hejar"/>
                                <w:sz w:val="24"/>
                                <w:szCs w:val="24"/>
                                <w:rtl/>
                                <w:lang w:val="fr-FR" w:bidi="ku-Arab-IQ"/>
                              </w:rPr>
                              <w:t>–</w:t>
                            </w:r>
                            <w:r w:rsidRPr="00D02E3F">
                              <w:rPr>
                                <w:rFonts w:ascii="Unikurd Hejar" w:hAnsi="Unikurd Hejar" w:cs="Unikurd Hejar" w:hint="cs"/>
                                <w:sz w:val="24"/>
                                <w:szCs w:val="24"/>
                                <w:rtl/>
                                <w:lang w:val="fr-FR" w:bidi="ku-Arab-IQ"/>
                              </w:rPr>
                              <w:t xml:space="preserve"> اقلیم کوردستان - العراق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AE0C55" id="Text Box 1" o:spid="_x0000_s1027" type="#_x0000_t202" style="position:absolute;margin-left:-26.25pt;margin-top:490.9pt;width:185.45pt;height:145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" filled="f" stroked="f" strokeweight=".5pt">
                <v:textbox>
                  <w:txbxContent>
                    <w:p w14:paraId="72334757" w14:textId="77777777" w:rsidR="00A73F0D" w:rsidRDefault="00A73F0D" w:rsidP="008840E5">
                      <w:pPr>
                        <w:bidi/>
                        <w:spacing w:after="0" w:line="240" w:lineRule="auto"/>
                        <w:ind w:left="0"/>
                        <w:jc w:val="center"/>
                        <w:rPr>
                          <w:rFonts w:ascii="Unikurd Jino" w:hAnsi="Unikurd Jino" w:cs="Unikurd Jino"/>
                          <w:color w:val="002060"/>
                          <w:rtl/>
                          <w:lang w:val="fr-FR" w:bidi="ku-Arab-IQ"/>
                        </w:rPr>
                      </w:pPr>
                      <w:r w:rsidRPr="00C25D28">
                        <w:rPr>
                          <w:rFonts w:ascii="Unikurd Jino" w:hAnsi="Unikurd Jino" w:cs="Unikurd Jino"/>
                          <w:color w:val="002060"/>
                          <w:sz w:val="56"/>
                          <w:szCs w:val="56"/>
                          <w:rtl/>
                          <w:lang w:val="fr-FR" w:bidi="ku-Arab-IQ"/>
                        </w:rPr>
                        <w:t>اب</w:t>
                      </w:r>
                      <w:r w:rsidRPr="00C25D28">
                        <w:rPr>
                          <w:rFonts w:ascii="Unikurd Jino" w:hAnsi="Unikurd Jino" w:cs="Unikurd Jino" w:hint="cs"/>
                          <w:color w:val="002060"/>
                          <w:sz w:val="56"/>
                          <w:szCs w:val="56"/>
                          <w:rtl/>
                          <w:lang w:val="fr-FR" w:bidi="ku-Arab-IQ"/>
                        </w:rPr>
                        <w:t>ــــ</w:t>
                      </w:r>
                      <w:r w:rsidRPr="00C25D28">
                        <w:rPr>
                          <w:rFonts w:ascii="Unikurd Jino" w:hAnsi="Unikurd Jino" w:cs="Unikurd Jino"/>
                          <w:color w:val="002060"/>
                          <w:sz w:val="56"/>
                          <w:szCs w:val="56"/>
                          <w:rtl/>
                          <w:lang w:val="fr-FR" w:bidi="ku-Arab-IQ"/>
                        </w:rPr>
                        <w:t>ن س</w:t>
                      </w:r>
                      <w:r>
                        <w:rPr>
                          <w:rFonts w:ascii="Unikurd Jino" w:hAnsi="Unikurd Jino" w:cs="Unikurd Jino" w:hint="cs"/>
                          <w:color w:val="002060"/>
                          <w:sz w:val="56"/>
                          <w:szCs w:val="56"/>
                          <w:rtl/>
                          <w:lang w:val="fr-FR" w:bidi="ku-Arab-IQ"/>
                        </w:rPr>
                        <w:t>ـــــ</w:t>
                      </w:r>
                      <w:r w:rsidRPr="00C25D28">
                        <w:rPr>
                          <w:rFonts w:ascii="Unikurd Jino" w:hAnsi="Unikurd Jino" w:cs="Unikurd Jino"/>
                          <w:color w:val="002060"/>
                          <w:sz w:val="56"/>
                          <w:szCs w:val="56"/>
                          <w:rtl/>
                          <w:lang w:val="fr-FR" w:bidi="ku-Arab-IQ"/>
                        </w:rPr>
                        <w:t>ینا</w:t>
                      </w:r>
                    </w:p>
                    <w:p w14:paraId="3444BAA9" w14:textId="77777777" w:rsidR="00A73F0D" w:rsidRPr="00D02E3F" w:rsidRDefault="00A73F0D" w:rsidP="008840E5">
                      <w:pPr>
                        <w:bidi/>
                        <w:spacing w:after="0" w:line="240" w:lineRule="auto"/>
                        <w:ind w:left="0"/>
                        <w:jc w:val="center"/>
                        <w:rPr>
                          <w:rFonts w:ascii="Unikurd Goran" w:hAnsi="Unikurd Goran" w:cs="Unikurd Goran"/>
                          <w:sz w:val="24"/>
                          <w:szCs w:val="24"/>
                          <w:rtl/>
                          <w:lang w:val="fr-FR" w:bidi="ku-Arab-IQ"/>
                        </w:rPr>
                      </w:pPr>
                      <w:r w:rsidRPr="00D02E3F">
                        <w:rPr>
                          <w:rFonts w:ascii="Unikurd Goran" w:hAnsi="Unikurd Goran" w:cs="Unikurd Goran"/>
                          <w:color w:val="3B3838" w:themeColor="background2" w:themeShade="40"/>
                          <w:sz w:val="24"/>
                          <w:szCs w:val="24"/>
                          <w:rtl/>
                          <w:lang w:val="fr-FR" w:bidi="ku-Arab-IQ"/>
                        </w:rPr>
                        <w:t>مرکز العیون و الشبکیة العصری</w:t>
                      </w:r>
                    </w:p>
                    <w:p w14:paraId="4BB9A828" w14:textId="77777777" w:rsidR="00A73F0D" w:rsidRDefault="00A73F0D" w:rsidP="008840E5">
                      <w:pPr>
                        <w:bidi/>
                        <w:spacing w:after="0" w:line="240" w:lineRule="auto"/>
                        <w:ind w:left="0"/>
                        <w:rPr>
                          <w:rFonts w:ascii="Unikurd Hejar" w:hAnsi="Unikurd Hejar" w:cs="Unikurd Hejar"/>
                          <w:rtl/>
                          <w:lang w:val="fr-FR" w:bidi="ku-Arab-IQ"/>
                        </w:rPr>
                      </w:pPr>
                    </w:p>
                    <w:p w14:paraId="2C74DA4D" w14:textId="77777777" w:rsidR="00A73F0D" w:rsidRPr="00D02E3F" w:rsidRDefault="00A73F0D" w:rsidP="008840E5">
                      <w:pPr>
                        <w:bidi/>
                        <w:spacing w:after="0" w:line="240" w:lineRule="auto"/>
                        <w:ind w:left="0"/>
                        <w:jc w:val="center"/>
                        <w:rPr>
                          <w:rFonts w:ascii="Unikurd Hejar" w:hAnsi="Unikurd Hejar" w:cs="Unikurd Hejar"/>
                          <w:sz w:val="24"/>
                          <w:szCs w:val="24"/>
                          <w:rtl/>
                          <w:lang w:val="fr-FR" w:bidi="ku-Arab-IQ"/>
                        </w:rPr>
                      </w:pPr>
                      <w:r w:rsidRPr="00D02E3F">
                        <w:rPr>
                          <w:rFonts w:ascii="Unikurd Hejar" w:hAnsi="Unikurd Hejar" w:cs="Unikurd Hejar" w:hint="cs"/>
                          <w:sz w:val="24"/>
                          <w:szCs w:val="24"/>
                          <w:rtl/>
                          <w:lang w:val="fr-FR" w:bidi="ku-Arab-IQ"/>
                        </w:rPr>
                        <w:t>الطابق الثاني، مستشفی سی ام سی (</w:t>
                      </w:r>
                      <w:r w:rsidRPr="00D02E3F">
                        <w:rPr>
                          <w:rFonts w:ascii="Unikurd Hejar" w:hAnsi="Unikurd Hejar" w:cs="Unikurd Hejar"/>
                          <w:sz w:val="24"/>
                          <w:szCs w:val="24"/>
                          <w:lang w:bidi="ku-Arab-IQ"/>
                        </w:rPr>
                        <w:t>CMC</w:t>
                      </w:r>
                      <w:r w:rsidRPr="00D02E3F">
                        <w:rPr>
                          <w:rFonts w:ascii="Unikurd Hejar" w:hAnsi="Unikurd Hejar" w:cs="Unikurd Hejar" w:hint="cs"/>
                          <w:sz w:val="24"/>
                          <w:szCs w:val="24"/>
                          <w:rtl/>
                          <w:lang w:val="fr-FR" w:bidi="ku-Arab-IQ"/>
                        </w:rPr>
                        <w:t>)</w:t>
                      </w:r>
                    </w:p>
                    <w:p w14:paraId="19E798A9" w14:textId="77777777" w:rsidR="00A73F0D" w:rsidRPr="00D02E3F" w:rsidRDefault="00A73F0D" w:rsidP="008840E5">
                      <w:pPr>
                        <w:bidi/>
                        <w:spacing w:after="0" w:line="240" w:lineRule="auto"/>
                        <w:ind w:left="0"/>
                        <w:jc w:val="center"/>
                        <w:rPr>
                          <w:rFonts w:ascii="Unikurd Hejar" w:hAnsi="Unikurd Hejar" w:cs="Unikurd Hejar"/>
                          <w:sz w:val="24"/>
                          <w:szCs w:val="24"/>
                          <w:rtl/>
                          <w:lang w:val="fr-FR" w:bidi="ku-Arab-IQ"/>
                        </w:rPr>
                      </w:pPr>
                      <w:r w:rsidRPr="00D02E3F">
                        <w:rPr>
                          <w:rFonts w:ascii="Unikurd Hejar" w:hAnsi="Unikurd Hejar" w:cs="Unikurd Hejar" w:hint="cs"/>
                          <w:sz w:val="24"/>
                          <w:szCs w:val="24"/>
                          <w:rtl/>
                          <w:lang w:val="fr-FR" w:bidi="ku-Arab-IQ"/>
                        </w:rPr>
                        <w:t xml:space="preserve">طریق کویسنجق </w:t>
                      </w:r>
                      <w:r w:rsidRPr="00D02E3F">
                        <w:rPr>
                          <w:rFonts w:ascii="Unikurd Hejar" w:hAnsi="Unikurd Hejar" w:cs="Unikurd Hejar"/>
                          <w:sz w:val="24"/>
                          <w:szCs w:val="24"/>
                          <w:rtl/>
                          <w:lang w:val="fr-FR" w:bidi="ku-Arab-IQ"/>
                        </w:rPr>
                        <w:t>–</w:t>
                      </w:r>
                      <w:r w:rsidRPr="00D02E3F">
                        <w:rPr>
                          <w:rFonts w:ascii="Unikurd Hejar" w:hAnsi="Unikurd Hejar" w:cs="Unikurd Hejar" w:hint="cs"/>
                          <w:sz w:val="24"/>
                          <w:szCs w:val="24"/>
                          <w:rtl/>
                          <w:lang w:val="fr-FR" w:bidi="ku-Arab-IQ"/>
                        </w:rPr>
                        <w:t xml:space="preserve"> قرب ماجدي مول</w:t>
                      </w:r>
                    </w:p>
                    <w:p w14:paraId="64D85951" w14:textId="77777777" w:rsidR="00A73F0D" w:rsidRPr="00D02E3F" w:rsidRDefault="00A73F0D" w:rsidP="008840E5">
                      <w:pPr>
                        <w:bidi/>
                        <w:spacing w:line="240" w:lineRule="auto"/>
                        <w:ind w:left="0"/>
                        <w:jc w:val="center"/>
                        <w:rPr>
                          <w:rFonts w:ascii="Unikurd Hejar" w:hAnsi="Unikurd Hejar" w:cs="Unikurd Hejar"/>
                          <w:sz w:val="24"/>
                          <w:szCs w:val="24"/>
                          <w:rtl/>
                          <w:lang w:val="fr-FR" w:bidi="ku-Arab-IQ"/>
                        </w:rPr>
                      </w:pPr>
                      <w:r w:rsidRPr="00D02E3F">
                        <w:rPr>
                          <w:rFonts w:ascii="Unikurd Hejar" w:hAnsi="Unikurd Hejar" w:cs="Unikurd Hejar" w:hint="cs"/>
                          <w:sz w:val="24"/>
                          <w:szCs w:val="24"/>
                          <w:rtl/>
                          <w:lang w:val="fr-FR" w:bidi="ku-Arab-IQ"/>
                        </w:rPr>
                        <w:t xml:space="preserve">اربیل </w:t>
                      </w:r>
                      <w:r w:rsidRPr="00D02E3F">
                        <w:rPr>
                          <w:rFonts w:ascii="Unikurd Hejar" w:hAnsi="Unikurd Hejar" w:cs="Unikurd Hejar"/>
                          <w:sz w:val="24"/>
                          <w:szCs w:val="24"/>
                          <w:rtl/>
                          <w:lang w:val="fr-FR" w:bidi="ku-Arab-IQ"/>
                        </w:rPr>
                        <w:t>–</w:t>
                      </w:r>
                      <w:r w:rsidRPr="00D02E3F">
                        <w:rPr>
                          <w:rFonts w:ascii="Unikurd Hejar" w:hAnsi="Unikurd Hejar" w:cs="Unikurd Hejar" w:hint="cs"/>
                          <w:sz w:val="24"/>
                          <w:szCs w:val="24"/>
                          <w:rtl/>
                          <w:lang w:val="fr-FR" w:bidi="ku-Arab-IQ"/>
                        </w:rPr>
                        <w:t xml:space="preserve"> اقلیم کوردستان - العراق</w:t>
                      </w:r>
                    </w:p>
                  </w:txbxContent>
                </v:textbox>
              </v:shape>
            </w:pict>
          </mc:Fallback>
        </mc:AlternateContent>
      </w:r>
      <w:r w:rsidR="008840E5">
        <w:rPr>
          <w:rFonts w:cs="Ali_K_Sharif"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949604" wp14:editId="104BF9B0">
                <wp:simplePos x="0" y="0"/>
                <wp:positionH relativeFrom="column">
                  <wp:posOffset>4829175</wp:posOffset>
                </wp:positionH>
                <wp:positionV relativeFrom="paragraph">
                  <wp:posOffset>6880225</wp:posOffset>
                </wp:positionV>
                <wp:extent cx="2152650" cy="115252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1152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81905D" w14:textId="77777777" w:rsidR="00A73F0D" w:rsidRPr="00681D3B" w:rsidRDefault="00A73F0D" w:rsidP="008840E5">
                            <w:pPr>
                              <w:spacing w:after="0" w:line="240" w:lineRule="auto"/>
                              <w:ind w:left="0"/>
                              <w:rPr>
                                <w:sz w:val="32"/>
                                <w:szCs w:val="32"/>
                              </w:rPr>
                            </w:pPr>
                            <w:r w:rsidRPr="00681D3B">
                              <w:rPr>
                                <w:color w:val="0070C0"/>
                                <w:sz w:val="32"/>
                                <w:szCs w:val="32"/>
                              </w:rPr>
                              <w:t>KOREK:</w:t>
                            </w:r>
                            <w:r w:rsidRPr="00681D3B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81D3B">
                              <w:rPr>
                                <w:sz w:val="32"/>
                                <w:szCs w:val="32"/>
                              </w:rPr>
                              <w:t>0750 100 8989</w:t>
                            </w:r>
                          </w:p>
                          <w:p w14:paraId="118C4589" w14:textId="77777777" w:rsidR="00A73F0D" w:rsidRDefault="00A73F0D" w:rsidP="008840E5">
                            <w:pPr>
                              <w:spacing w:after="0" w:line="240" w:lineRule="auto"/>
                              <w:ind w:left="0"/>
                              <w:rPr>
                                <w:sz w:val="32"/>
                                <w:szCs w:val="32"/>
                              </w:rPr>
                            </w:pPr>
                            <w:r w:rsidRPr="00681D3B">
                              <w:rPr>
                                <w:color w:val="C00000"/>
                                <w:sz w:val="32"/>
                                <w:szCs w:val="32"/>
                              </w:rPr>
                              <w:t>Asiacell: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077</w:t>
                            </w:r>
                            <w:r w:rsidRPr="00681D3B">
                              <w:rPr>
                                <w:sz w:val="32"/>
                                <w:szCs w:val="32"/>
                              </w:rPr>
                              <w:t>1 100 8989</w:t>
                            </w:r>
                          </w:p>
                          <w:p w14:paraId="4D545516" w14:textId="77777777" w:rsidR="00A73F0D" w:rsidRDefault="00A73F0D" w:rsidP="008840E5">
                            <w:pPr>
                              <w:spacing w:after="0" w:line="240" w:lineRule="auto"/>
                              <w:ind w:left="0"/>
                              <w:rPr>
                                <w:sz w:val="32"/>
                                <w:szCs w:val="32"/>
                              </w:rPr>
                            </w:pPr>
                            <w:r w:rsidRPr="0034476F">
                              <w:rPr>
                                <w:color w:val="1F4E79" w:themeColor="accent1" w:themeShade="80"/>
                                <w:sz w:val="32"/>
                                <w:szCs w:val="32"/>
                              </w:rPr>
                              <w:t>info@ibinsina.org</w:t>
                            </w:r>
                          </w:p>
                          <w:p w14:paraId="37510F4D" w14:textId="77777777" w:rsidR="00A73F0D" w:rsidRPr="00681D3B" w:rsidRDefault="00A73F0D" w:rsidP="008840E5">
                            <w:pPr>
                              <w:spacing w:after="0" w:line="240" w:lineRule="auto"/>
                              <w:ind w:left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www.ibinsina.org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49604" id="Text Box 2" o:spid="_x0000_s1028" type="#_x0000_t202" style="position:absolute;margin-left:380.25pt;margin-top:541.75pt;width:169.5pt;height:9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" fillcolor="white [3201]" stroked="f" strokeweight=".5pt">
                <v:textbox>
                  <w:txbxContent>
                    <w:p w14:paraId="7C81905D" w14:textId="77777777" w:rsidR="00A73F0D" w:rsidRPr="00681D3B" w:rsidRDefault="00A73F0D" w:rsidP="008840E5">
                      <w:pPr>
                        <w:spacing w:after="0" w:line="240" w:lineRule="auto"/>
                        <w:ind w:left="0"/>
                        <w:rPr>
                          <w:sz w:val="32"/>
                          <w:szCs w:val="32"/>
                        </w:rPr>
                      </w:pPr>
                      <w:r w:rsidRPr="00681D3B">
                        <w:rPr>
                          <w:color w:val="0070C0"/>
                          <w:sz w:val="32"/>
                          <w:szCs w:val="32"/>
                        </w:rPr>
                        <w:t>KOREK:</w:t>
                      </w:r>
                      <w:r w:rsidRPr="00681D3B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681D3B">
                        <w:rPr>
                          <w:sz w:val="32"/>
                          <w:szCs w:val="32"/>
                        </w:rPr>
                        <w:t>0750 100 8989</w:t>
                      </w:r>
                    </w:p>
                    <w:p w14:paraId="118C4589" w14:textId="77777777" w:rsidR="00A73F0D" w:rsidRDefault="00A73F0D" w:rsidP="008840E5">
                      <w:pPr>
                        <w:spacing w:after="0" w:line="240" w:lineRule="auto"/>
                        <w:ind w:left="0"/>
                        <w:rPr>
                          <w:sz w:val="32"/>
                          <w:szCs w:val="32"/>
                        </w:rPr>
                      </w:pPr>
                      <w:r w:rsidRPr="00681D3B">
                        <w:rPr>
                          <w:color w:val="C00000"/>
                          <w:sz w:val="32"/>
                          <w:szCs w:val="32"/>
                        </w:rPr>
                        <w:t>Asiacell:</w:t>
                      </w:r>
                      <w:r>
                        <w:rPr>
                          <w:sz w:val="32"/>
                          <w:szCs w:val="32"/>
                        </w:rPr>
                        <w:t xml:space="preserve"> 077</w:t>
                      </w:r>
                      <w:r w:rsidRPr="00681D3B">
                        <w:rPr>
                          <w:sz w:val="32"/>
                          <w:szCs w:val="32"/>
                        </w:rPr>
                        <w:t>1 100 8989</w:t>
                      </w:r>
                    </w:p>
                    <w:p w14:paraId="4D545516" w14:textId="77777777" w:rsidR="00A73F0D" w:rsidRDefault="00A73F0D" w:rsidP="008840E5">
                      <w:pPr>
                        <w:spacing w:after="0" w:line="240" w:lineRule="auto"/>
                        <w:ind w:left="0"/>
                        <w:rPr>
                          <w:sz w:val="32"/>
                          <w:szCs w:val="32"/>
                        </w:rPr>
                      </w:pPr>
                      <w:r w:rsidRPr="0034476F">
                        <w:rPr>
                          <w:color w:val="1F4E79" w:themeColor="accent1" w:themeShade="80"/>
                          <w:sz w:val="32"/>
                          <w:szCs w:val="32"/>
                        </w:rPr>
                        <w:t>info@ibinsina.org</w:t>
                      </w:r>
                    </w:p>
                    <w:p w14:paraId="37510F4D" w14:textId="77777777" w:rsidR="00A73F0D" w:rsidRPr="00681D3B" w:rsidRDefault="00A73F0D" w:rsidP="008840E5">
                      <w:pPr>
                        <w:spacing w:after="0" w:line="240" w:lineRule="auto"/>
                        <w:ind w:left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www.ibinsina.org</w:t>
                      </w:r>
                    </w:p>
                  </w:txbxContent>
                </v:textbox>
              </v:shape>
            </w:pict>
          </mc:Fallback>
        </mc:AlternateContent>
      </w:r>
      <w:r w:rsidR="00A73F0D">
        <w:rPr>
          <w:rFonts w:ascii="Arial" w:hAnsi="Arial"/>
          <w:color w:val="000000"/>
          <w:spacing w:val="-2"/>
          <w:sz w:val="26"/>
          <w:szCs w:val="26"/>
        </w:rPr>
        <w:t>,</w:t>
      </w:r>
    </w:p>
    <w:p w14:paraId="35F79012" w14:textId="77777777" w:rsidR="00951FC5" w:rsidRDefault="00951FC5" w:rsidP="00A73F0D">
      <w:pPr>
        <w:ind w:left="0"/>
        <w:rPr>
          <w:rFonts w:ascii="Arial" w:hAnsi="Arial"/>
          <w:color w:val="000000"/>
          <w:spacing w:val="-2"/>
          <w:sz w:val="26"/>
          <w:szCs w:val="26"/>
        </w:rPr>
      </w:pPr>
    </w:p>
    <w:p w14:paraId="755EE212" w14:textId="69F291F3" w:rsidR="008840E5" w:rsidRDefault="00FD7356" w:rsidP="00D93A7F">
      <w:pPr>
        <w:bidi/>
        <w:spacing w:after="120" w:line="276" w:lineRule="auto"/>
        <w:ind w:left="0"/>
        <w:rPr>
          <w:lang w:bidi="ar-IQ"/>
        </w:rPr>
      </w:pPr>
      <w:bookmarkStart w:id="0" w:name="_GoBack"/>
      <w:bookmarkEnd w:id="0"/>
      <w:r>
        <w:rPr>
          <w:rFonts w:cs="Ali_K_Sharif"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B68D6F" wp14:editId="6B2E219E">
                <wp:simplePos x="0" y="0"/>
                <wp:positionH relativeFrom="column">
                  <wp:posOffset>-64770</wp:posOffset>
                </wp:positionH>
                <wp:positionV relativeFrom="paragraph">
                  <wp:posOffset>707390</wp:posOffset>
                </wp:positionV>
                <wp:extent cx="2447925" cy="1714500"/>
                <wp:effectExtent l="0" t="0" r="952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7DE8C3" w14:textId="77777777" w:rsidR="00A73F0D" w:rsidRDefault="00A73F0D" w:rsidP="00A73F0D">
                            <w:pPr>
                              <w:bidi/>
                              <w:spacing w:after="0" w:line="240" w:lineRule="auto"/>
                              <w:ind w:left="0"/>
                              <w:jc w:val="center"/>
                              <w:rPr>
                                <w:rFonts w:ascii="Unikurd Jino" w:hAnsi="Unikurd Jino" w:cs="Unikurd Jino"/>
                                <w:color w:val="002060"/>
                                <w:rtl/>
                                <w:lang w:val="fr-FR" w:bidi="ku-Arab-IQ"/>
                              </w:rPr>
                            </w:pPr>
                            <w:r w:rsidRPr="00C25D28">
                              <w:rPr>
                                <w:rFonts w:ascii="Unikurd Jino" w:hAnsi="Unikurd Jino" w:cs="Unikurd Jino"/>
                                <w:color w:val="002060"/>
                                <w:sz w:val="56"/>
                                <w:szCs w:val="56"/>
                                <w:rtl/>
                                <w:lang w:val="fr-FR" w:bidi="ku-Arab-IQ"/>
                              </w:rPr>
                              <w:t>اب</w:t>
                            </w:r>
                            <w:r w:rsidRPr="00C25D28">
                              <w:rPr>
                                <w:rFonts w:ascii="Unikurd Jino" w:hAnsi="Unikurd Jino" w:cs="Unikurd Jino" w:hint="cs"/>
                                <w:color w:val="002060"/>
                                <w:sz w:val="56"/>
                                <w:szCs w:val="56"/>
                                <w:rtl/>
                                <w:lang w:val="fr-FR" w:bidi="ku-Arab-IQ"/>
                              </w:rPr>
                              <w:t>ــــ</w:t>
                            </w:r>
                            <w:r w:rsidRPr="00C25D28">
                              <w:rPr>
                                <w:rFonts w:ascii="Unikurd Jino" w:hAnsi="Unikurd Jino" w:cs="Unikurd Jino"/>
                                <w:color w:val="002060"/>
                                <w:sz w:val="56"/>
                                <w:szCs w:val="56"/>
                                <w:rtl/>
                                <w:lang w:val="fr-FR" w:bidi="ku-Arab-IQ"/>
                              </w:rPr>
                              <w:t>ن س</w:t>
                            </w:r>
                            <w:r>
                              <w:rPr>
                                <w:rFonts w:ascii="Unikurd Jino" w:hAnsi="Unikurd Jino" w:cs="Unikurd Jino" w:hint="cs"/>
                                <w:color w:val="002060"/>
                                <w:sz w:val="56"/>
                                <w:szCs w:val="56"/>
                                <w:rtl/>
                                <w:lang w:val="fr-FR" w:bidi="ku-Arab-IQ"/>
                              </w:rPr>
                              <w:t>ـــــ</w:t>
                            </w:r>
                            <w:r w:rsidRPr="00C25D28">
                              <w:rPr>
                                <w:rFonts w:ascii="Unikurd Jino" w:hAnsi="Unikurd Jino" w:cs="Unikurd Jino"/>
                                <w:color w:val="002060"/>
                                <w:sz w:val="56"/>
                                <w:szCs w:val="56"/>
                                <w:rtl/>
                                <w:lang w:val="fr-FR" w:bidi="ku-Arab-IQ"/>
                              </w:rPr>
                              <w:t>ینا</w:t>
                            </w:r>
                          </w:p>
                          <w:p w14:paraId="4A572CAC" w14:textId="77777777" w:rsidR="00A73F0D" w:rsidRPr="00D02E3F" w:rsidRDefault="00A73F0D" w:rsidP="00A73F0D">
                            <w:pPr>
                              <w:bidi/>
                              <w:spacing w:after="0" w:line="240" w:lineRule="auto"/>
                              <w:ind w:left="0"/>
                              <w:jc w:val="center"/>
                              <w:rPr>
                                <w:rFonts w:ascii="Unikurd Goran" w:hAnsi="Unikurd Goran" w:cs="Unikurd Goran"/>
                                <w:sz w:val="24"/>
                                <w:szCs w:val="24"/>
                                <w:rtl/>
                                <w:lang w:val="fr-FR" w:bidi="ku-Arab-IQ"/>
                              </w:rPr>
                            </w:pPr>
                            <w:r w:rsidRPr="00D02E3F">
                              <w:rPr>
                                <w:rFonts w:ascii="Unikurd Goran" w:hAnsi="Unikurd Goran" w:cs="Unikurd Goran"/>
                                <w:color w:val="3B3838" w:themeColor="background2" w:themeShade="40"/>
                                <w:sz w:val="24"/>
                                <w:szCs w:val="24"/>
                                <w:rtl/>
                                <w:lang w:val="fr-FR" w:bidi="ku-Arab-IQ"/>
                              </w:rPr>
                              <w:t>مرکز العیون و الشبکیة العصری</w:t>
                            </w:r>
                          </w:p>
                          <w:p w14:paraId="0D59A64B" w14:textId="77777777" w:rsidR="00A73F0D" w:rsidRDefault="00A73F0D" w:rsidP="00A73F0D">
                            <w:pPr>
                              <w:bidi/>
                              <w:spacing w:after="0" w:line="240" w:lineRule="auto"/>
                              <w:ind w:left="0"/>
                              <w:rPr>
                                <w:rFonts w:ascii="Unikurd Hejar" w:hAnsi="Unikurd Hejar" w:cs="Unikurd Hejar"/>
                                <w:rtl/>
                                <w:lang w:val="fr-FR" w:bidi="ku-Arab-IQ"/>
                              </w:rPr>
                            </w:pPr>
                          </w:p>
                          <w:p w14:paraId="434D3CA0" w14:textId="77777777" w:rsidR="00A73F0D" w:rsidRPr="00D02E3F" w:rsidRDefault="00A73F0D" w:rsidP="00A73F0D">
                            <w:pPr>
                              <w:bidi/>
                              <w:spacing w:after="0" w:line="240" w:lineRule="auto"/>
                              <w:ind w:left="0"/>
                              <w:jc w:val="center"/>
                              <w:rPr>
                                <w:rFonts w:ascii="Unikurd Hejar" w:hAnsi="Unikurd Hejar" w:cs="Unikurd Hejar"/>
                                <w:sz w:val="24"/>
                                <w:szCs w:val="24"/>
                                <w:rtl/>
                                <w:lang w:val="fr-FR" w:bidi="ku-Arab-IQ"/>
                              </w:rPr>
                            </w:pPr>
                            <w:r w:rsidRPr="00D02E3F">
                              <w:rPr>
                                <w:rFonts w:ascii="Unikurd Hejar" w:hAnsi="Unikurd Hejar" w:cs="Unikurd Hejar" w:hint="cs"/>
                                <w:sz w:val="24"/>
                                <w:szCs w:val="24"/>
                                <w:rtl/>
                                <w:lang w:val="fr-FR" w:bidi="ku-Arab-IQ"/>
                              </w:rPr>
                              <w:t>الطابق الثاني، مستشفی سی ام سی (</w:t>
                            </w:r>
                            <w:r w:rsidRPr="00D02E3F">
                              <w:rPr>
                                <w:rFonts w:ascii="Unikurd Hejar" w:hAnsi="Unikurd Hejar" w:cs="Unikurd Hejar"/>
                                <w:sz w:val="24"/>
                                <w:szCs w:val="24"/>
                                <w:lang w:bidi="ku-Arab-IQ"/>
                              </w:rPr>
                              <w:t>CMC</w:t>
                            </w:r>
                            <w:r w:rsidRPr="00D02E3F">
                              <w:rPr>
                                <w:rFonts w:ascii="Unikurd Hejar" w:hAnsi="Unikurd Hejar" w:cs="Unikurd Hejar" w:hint="cs"/>
                                <w:sz w:val="24"/>
                                <w:szCs w:val="24"/>
                                <w:rtl/>
                                <w:lang w:val="fr-FR" w:bidi="ku-Arab-IQ"/>
                              </w:rPr>
                              <w:t>)</w:t>
                            </w:r>
                          </w:p>
                          <w:p w14:paraId="051B9481" w14:textId="77777777" w:rsidR="00A73F0D" w:rsidRPr="00D02E3F" w:rsidRDefault="00A73F0D" w:rsidP="00A73F0D">
                            <w:pPr>
                              <w:bidi/>
                              <w:spacing w:after="0" w:line="240" w:lineRule="auto"/>
                              <w:ind w:left="0"/>
                              <w:jc w:val="center"/>
                              <w:rPr>
                                <w:rFonts w:ascii="Unikurd Hejar" w:hAnsi="Unikurd Hejar" w:cs="Unikurd Hejar"/>
                                <w:sz w:val="24"/>
                                <w:szCs w:val="24"/>
                                <w:rtl/>
                                <w:lang w:val="fr-FR" w:bidi="ku-Arab-IQ"/>
                              </w:rPr>
                            </w:pPr>
                            <w:r w:rsidRPr="00D02E3F">
                              <w:rPr>
                                <w:rFonts w:ascii="Unikurd Hejar" w:hAnsi="Unikurd Hejar" w:cs="Unikurd Hejar" w:hint="cs"/>
                                <w:sz w:val="24"/>
                                <w:szCs w:val="24"/>
                                <w:rtl/>
                                <w:lang w:val="fr-FR" w:bidi="ku-Arab-IQ"/>
                              </w:rPr>
                              <w:t xml:space="preserve">طریق کویسنجق </w:t>
                            </w:r>
                            <w:r w:rsidRPr="00D02E3F">
                              <w:rPr>
                                <w:rFonts w:ascii="Unikurd Hejar" w:hAnsi="Unikurd Hejar" w:cs="Unikurd Hejar"/>
                                <w:sz w:val="24"/>
                                <w:szCs w:val="24"/>
                                <w:rtl/>
                                <w:lang w:val="fr-FR" w:bidi="ku-Arab-IQ"/>
                              </w:rPr>
                              <w:t>–</w:t>
                            </w:r>
                            <w:r w:rsidRPr="00D02E3F">
                              <w:rPr>
                                <w:rFonts w:ascii="Unikurd Hejar" w:hAnsi="Unikurd Hejar" w:cs="Unikurd Hejar" w:hint="cs"/>
                                <w:sz w:val="24"/>
                                <w:szCs w:val="24"/>
                                <w:rtl/>
                                <w:lang w:val="fr-FR" w:bidi="ku-Arab-IQ"/>
                              </w:rPr>
                              <w:t xml:space="preserve"> قرب ماجدي مول</w:t>
                            </w:r>
                          </w:p>
                          <w:p w14:paraId="0E1CCC31" w14:textId="77777777" w:rsidR="00A73F0D" w:rsidRPr="00D02E3F" w:rsidRDefault="00A73F0D" w:rsidP="00A73F0D">
                            <w:pPr>
                              <w:bidi/>
                              <w:spacing w:line="240" w:lineRule="auto"/>
                              <w:ind w:left="0"/>
                              <w:jc w:val="center"/>
                              <w:rPr>
                                <w:rFonts w:ascii="Unikurd Hejar" w:hAnsi="Unikurd Hejar" w:cs="Unikurd Hejar"/>
                                <w:sz w:val="24"/>
                                <w:szCs w:val="24"/>
                                <w:rtl/>
                                <w:lang w:val="fr-FR" w:bidi="ku-Arab-IQ"/>
                              </w:rPr>
                            </w:pPr>
                            <w:r w:rsidRPr="00D02E3F">
                              <w:rPr>
                                <w:rFonts w:ascii="Unikurd Hejar" w:hAnsi="Unikurd Hejar" w:cs="Unikurd Hejar" w:hint="cs"/>
                                <w:sz w:val="24"/>
                                <w:szCs w:val="24"/>
                                <w:rtl/>
                                <w:lang w:val="fr-FR" w:bidi="ku-Arab-IQ"/>
                              </w:rPr>
                              <w:t xml:space="preserve">اربیل </w:t>
                            </w:r>
                            <w:r w:rsidRPr="00D02E3F">
                              <w:rPr>
                                <w:rFonts w:ascii="Unikurd Hejar" w:hAnsi="Unikurd Hejar" w:cs="Unikurd Hejar"/>
                                <w:sz w:val="24"/>
                                <w:szCs w:val="24"/>
                                <w:rtl/>
                                <w:lang w:val="fr-FR" w:bidi="ku-Arab-IQ"/>
                              </w:rPr>
                              <w:t>–</w:t>
                            </w:r>
                            <w:r w:rsidRPr="00D02E3F">
                              <w:rPr>
                                <w:rFonts w:ascii="Unikurd Hejar" w:hAnsi="Unikurd Hejar" w:cs="Unikurd Hejar" w:hint="cs"/>
                                <w:sz w:val="24"/>
                                <w:szCs w:val="24"/>
                                <w:rtl/>
                                <w:lang w:val="fr-FR" w:bidi="ku-Arab-IQ"/>
                              </w:rPr>
                              <w:t xml:space="preserve"> اقلیم کوردستان - العراق</w:t>
                            </w:r>
                          </w:p>
                          <w:p w14:paraId="01D2378A" w14:textId="77777777" w:rsidR="00A73F0D" w:rsidRPr="00681D3B" w:rsidRDefault="00A73F0D" w:rsidP="00A73F0D">
                            <w:pPr>
                              <w:spacing w:after="0" w:line="240" w:lineRule="auto"/>
                              <w:ind w:left="0"/>
                              <w:rPr>
                                <w:sz w:val="32"/>
                                <w:szCs w:val="32"/>
                                <w:lang w:bidi="ku-Arab-IQ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68D6F" id="Text Box 4" o:spid="_x0000_s1029" type="#_x0000_t202" style="position:absolute;left:0;text-align:left;margin-left:-5.1pt;margin-top:55.7pt;width:192.75pt;height:1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" fillcolor="white [3201]" stroked="f" strokeweight=".5pt">
                <v:textbox>
                  <w:txbxContent>
                    <w:p w14:paraId="057DE8C3" w14:textId="77777777" w:rsidR="00A73F0D" w:rsidRDefault="00A73F0D" w:rsidP="00A73F0D">
                      <w:pPr>
                        <w:bidi/>
                        <w:spacing w:after="0" w:line="240" w:lineRule="auto"/>
                        <w:ind w:left="0"/>
                        <w:jc w:val="center"/>
                        <w:rPr>
                          <w:rFonts w:ascii="Unikurd Jino" w:hAnsi="Unikurd Jino" w:cs="Unikurd Jino"/>
                          <w:color w:val="002060"/>
                          <w:rtl/>
                          <w:lang w:val="fr-FR" w:bidi="ku-Arab-IQ"/>
                        </w:rPr>
                      </w:pPr>
                      <w:r w:rsidRPr="00C25D28">
                        <w:rPr>
                          <w:rFonts w:ascii="Unikurd Jino" w:hAnsi="Unikurd Jino" w:cs="Unikurd Jino"/>
                          <w:color w:val="002060"/>
                          <w:sz w:val="56"/>
                          <w:szCs w:val="56"/>
                          <w:rtl/>
                          <w:lang w:val="fr-FR" w:bidi="ku-Arab-IQ"/>
                        </w:rPr>
                        <w:t>اب</w:t>
                      </w:r>
                      <w:r w:rsidRPr="00C25D28">
                        <w:rPr>
                          <w:rFonts w:ascii="Unikurd Jino" w:hAnsi="Unikurd Jino" w:cs="Unikurd Jino" w:hint="cs"/>
                          <w:color w:val="002060"/>
                          <w:sz w:val="56"/>
                          <w:szCs w:val="56"/>
                          <w:rtl/>
                          <w:lang w:val="fr-FR" w:bidi="ku-Arab-IQ"/>
                        </w:rPr>
                        <w:t>ــــ</w:t>
                      </w:r>
                      <w:r w:rsidRPr="00C25D28">
                        <w:rPr>
                          <w:rFonts w:ascii="Unikurd Jino" w:hAnsi="Unikurd Jino" w:cs="Unikurd Jino"/>
                          <w:color w:val="002060"/>
                          <w:sz w:val="56"/>
                          <w:szCs w:val="56"/>
                          <w:rtl/>
                          <w:lang w:val="fr-FR" w:bidi="ku-Arab-IQ"/>
                        </w:rPr>
                        <w:t>ن س</w:t>
                      </w:r>
                      <w:r>
                        <w:rPr>
                          <w:rFonts w:ascii="Unikurd Jino" w:hAnsi="Unikurd Jino" w:cs="Unikurd Jino" w:hint="cs"/>
                          <w:color w:val="002060"/>
                          <w:sz w:val="56"/>
                          <w:szCs w:val="56"/>
                          <w:rtl/>
                          <w:lang w:val="fr-FR" w:bidi="ku-Arab-IQ"/>
                        </w:rPr>
                        <w:t>ـــــ</w:t>
                      </w:r>
                      <w:r w:rsidRPr="00C25D28">
                        <w:rPr>
                          <w:rFonts w:ascii="Unikurd Jino" w:hAnsi="Unikurd Jino" w:cs="Unikurd Jino"/>
                          <w:color w:val="002060"/>
                          <w:sz w:val="56"/>
                          <w:szCs w:val="56"/>
                          <w:rtl/>
                          <w:lang w:val="fr-FR" w:bidi="ku-Arab-IQ"/>
                        </w:rPr>
                        <w:t>ینا</w:t>
                      </w:r>
                    </w:p>
                    <w:p w14:paraId="4A572CAC" w14:textId="77777777" w:rsidR="00A73F0D" w:rsidRPr="00D02E3F" w:rsidRDefault="00A73F0D" w:rsidP="00A73F0D">
                      <w:pPr>
                        <w:bidi/>
                        <w:spacing w:after="0" w:line="240" w:lineRule="auto"/>
                        <w:ind w:left="0"/>
                        <w:jc w:val="center"/>
                        <w:rPr>
                          <w:rFonts w:ascii="Unikurd Goran" w:hAnsi="Unikurd Goran" w:cs="Unikurd Goran"/>
                          <w:sz w:val="24"/>
                          <w:szCs w:val="24"/>
                          <w:rtl/>
                          <w:lang w:val="fr-FR" w:bidi="ku-Arab-IQ"/>
                        </w:rPr>
                      </w:pPr>
                      <w:r w:rsidRPr="00D02E3F">
                        <w:rPr>
                          <w:rFonts w:ascii="Unikurd Goran" w:hAnsi="Unikurd Goran" w:cs="Unikurd Goran"/>
                          <w:color w:val="3B3838" w:themeColor="background2" w:themeShade="40"/>
                          <w:sz w:val="24"/>
                          <w:szCs w:val="24"/>
                          <w:rtl/>
                          <w:lang w:val="fr-FR" w:bidi="ku-Arab-IQ"/>
                        </w:rPr>
                        <w:t>مرکز العیون و الشبکیة العصری</w:t>
                      </w:r>
                    </w:p>
                    <w:p w14:paraId="0D59A64B" w14:textId="77777777" w:rsidR="00A73F0D" w:rsidRDefault="00A73F0D" w:rsidP="00A73F0D">
                      <w:pPr>
                        <w:bidi/>
                        <w:spacing w:after="0" w:line="240" w:lineRule="auto"/>
                        <w:ind w:left="0"/>
                        <w:rPr>
                          <w:rFonts w:ascii="Unikurd Hejar" w:hAnsi="Unikurd Hejar" w:cs="Unikurd Hejar"/>
                          <w:rtl/>
                          <w:lang w:val="fr-FR" w:bidi="ku-Arab-IQ"/>
                        </w:rPr>
                      </w:pPr>
                    </w:p>
                    <w:p w14:paraId="434D3CA0" w14:textId="77777777" w:rsidR="00A73F0D" w:rsidRPr="00D02E3F" w:rsidRDefault="00A73F0D" w:rsidP="00A73F0D">
                      <w:pPr>
                        <w:bidi/>
                        <w:spacing w:after="0" w:line="240" w:lineRule="auto"/>
                        <w:ind w:left="0"/>
                        <w:jc w:val="center"/>
                        <w:rPr>
                          <w:rFonts w:ascii="Unikurd Hejar" w:hAnsi="Unikurd Hejar" w:cs="Unikurd Hejar"/>
                          <w:sz w:val="24"/>
                          <w:szCs w:val="24"/>
                          <w:rtl/>
                          <w:lang w:val="fr-FR" w:bidi="ku-Arab-IQ"/>
                        </w:rPr>
                      </w:pPr>
                      <w:r w:rsidRPr="00D02E3F">
                        <w:rPr>
                          <w:rFonts w:ascii="Unikurd Hejar" w:hAnsi="Unikurd Hejar" w:cs="Unikurd Hejar" w:hint="cs"/>
                          <w:sz w:val="24"/>
                          <w:szCs w:val="24"/>
                          <w:rtl/>
                          <w:lang w:val="fr-FR" w:bidi="ku-Arab-IQ"/>
                        </w:rPr>
                        <w:t>الطابق الثاني، مستشفی سی ام سی (</w:t>
                      </w:r>
                      <w:r w:rsidRPr="00D02E3F">
                        <w:rPr>
                          <w:rFonts w:ascii="Unikurd Hejar" w:hAnsi="Unikurd Hejar" w:cs="Unikurd Hejar"/>
                          <w:sz w:val="24"/>
                          <w:szCs w:val="24"/>
                          <w:lang w:bidi="ku-Arab-IQ"/>
                        </w:rPr>
                        <w:t>CMC</w:t>
                      </w:r>
                      <w:r w:rsidRPr="00D02E3F">
                        <w:rPr>
                          <w:rFonts w:ascii="Unikurd Hejar" w:hAnsi="Unikurd Hejar" w:cs="Unikurd Hejar" w:hint="cs"/>
                          <w:sz w:val="24"/>
                          <w:szCs w:val="24"/>
                          <w:rtl/>
                          <w:lang w:val="fr-FR" w:bidi="ku-Arab-IQ"/>
                        </w:rPr>
                        <w:t>)</w:t>
                      </w:r>
                    </w:p>
                    <w:p w14:paraId="051B9481" w14:textId="77777777" w:rsidR="00A73F0D" w:rsidRPr="00D02E3F" w:rsidRDefault="00A73F0D" w:rsidP="00A73F0D">
                      <w:pPr>
                        <w:bidi/>
                        <w:spacing w:after="0" w:line="240" w:lineRule="auto"/>
                        <w:ind w:left="0"/>
                        <w:jc w:val="center"/>
                        <w:rPr>
                          <w:rFonts w:ascii="Unikurd Hejar" w:hAnsi="Unikurd Hejar" w:cs="Unikurd Hejar"/>
                          <w:sz w:val="24"/>
                          <w:szCs w:val="24"/>
                          <w:rtl/>
                          <w:lang w:val="fr-FR" w:bidi="ku-Arab-IQ"/>
                        </w:rPr>
                      </w:pPr>
                      <w:r w:rsidRPr="00D02E3F">
                        <w:rPr>
                          <w:rFonts w:ascii="Unikurd Hejar" w:hAnsi="Unikurd Hejar" w:cs="Unikurd Hejar" w:hint="cs"/>
                          <w:sz w:val="24"/>
                          <w:szCs w:val="24"/>
                          <w:rtl/>
                          <w:lang w:val="fr-FR" w:bidi="ku-Arab-IQ"/>
                        </w:rPr>
                        <w:t xml:space="preserve">طریق کویسنجق </w:t>
                      </w:r>
                      <w:r w:rsidRPr="00D02E3F">
                        <w:rPr>
                          <w:rFonts w:ascii="Unikurd Hejar" w:hAnsi="Unikurd Hejar" w:cs="Unikurd Hejar"/>
                          <w:sz w:val="24"/>
                          <w:szCs w:val="24"/>
                          <w:rtl/>
                          <w:lang w:val="fr-FR" w:bidi="ku-Arab-IQ"/>
                        </w:rPr>
                        <w:t>–</w:t>
                      </w:r>
                      <w:r w:rsidRPr="00D02E3F">
                        <w:rPr>
                          <w:rFonts w:ascii="Unikurd Hejar" w:hAnsi="Unikurd Hejar" w:cs="Unikurd Hejar" w:hint="cs"/>
                          <w:sz w:val="24"/>
                          <w:szCs w:val="24"/>
                          <w:rtl/>
                          <w:lang w:val="fr-FR" w:bidi="ku-Arab-IQ"/>
                        </w:rPr>
                        <w:t xml:space="preserve"> قرب ماجدي مول</w:t>
                      </w:r>
                    </w:p>
                    <w:p w14:paraId="0E1CCC31" w14:textId="77777777" w:rsidR="00A73F0D" w:rsidRPr="00D02E3F" w:rsidRDefault="00A73F0D" w:rsidP="00A73F0D">
                      <w:pPr>
                        <w:bidi/>
                        <w:spacing w:line="240" w:lineRule="auto"/>
                        <w:ind w:left="0"/>
                        <w:jc w:val="center"/>
                        <w:rPr>
                          <w:rFonts w:ascii="Unikurd Hejar" w:hAnsi="Unikurd Hejar" w:cs="Unikurd Hejar"/>
                          <w:sz w:val="24"/>
                          <w:szCs w:val="24"/>
                          <w:rtl/>
                          <w:lang w:val="fr-FR" w:bidi="ku-Arab-IQ"/>
                        </w:rPr>
                      </w:pPr>
                      <w:r w:rsidRPr="00D02E3F">
                        <w:rPr>
                          <w:rFonts w:ascii="Unikurd Hejar" w:hAnsi="Unikurd Hejar" w:cs="Unikurd Hejar" w:hint="cs"/>
                          <w:sz w:val="24"/>
                          <w:szCs w:val="24"/>
                          <w:rtl/>
                          <w:lang w:val="fr-FR" w:bidi="ku-Arab-IQ"/>
                        </w:rPr>
                        <w:t xml:space="preserve">اربیل </w:t>
                      </w:r>
                      <w:r w:rsidRPr="00D02E3F">
                        <w:rPr>
                          <w:rFonts w:ascii="Unikurd Hejar" w:hAnsi="Unikurd Hejar" w:cs="Unikurd Hejar"/>
                          <w:sz w:val="24"/>
                          <w:szCs w:val="24"/>
                          <w:rtl/>
                          <w:lang w:val="fr-FR" w:bidi="ku-Arab-IQ"/>
                        </w:rPr>
                        <w:t>–</w:t>
                      </w:r>
                      <w:r w:rsidRPr="00D02E3F">
                        <w:rPr>
                          <w:rFonts w:ascii="Unikurd Hejar" w:hAnsi="Unikurd Hejar" w:cs="Unikurd Hejar" w:hint="cs"/>
                          <w:sz w:val="24"/>
                          <w:szCs w:val="24"/>
                          <w:rtl/>
                          <w:lang w:val="fr-FR" w:bidi="ku-Arab-IQ"/>
                        </w:rPr>
                        <w:t xml:space="preserve"> اقلیم کوردستان - العراق</w:t>
                      </w:r>
                    </w:p>
                    <w:p w14:paraId="01D2378A" w14:textId="77777777" w:rsidR="00A73F0D" w:rsidRPr="00681D3B" w:rsidRDefault="00A73F0D" w:rsidP="00A73F0D">
                      <w:pPr>
                        <w:spacing w:after="0" w:line="240" w:lineRule="auto"/>
                        <w:ind w:left="0"/>
                        <w:rPr>
                          <w:sz w:val="32"/>
                          <w:szCs w:val="32"/>
                          <w:lang w:bidi="ku-Arab-IQ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Ali_K_Sharif"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5FA0C6" wp14:editId="14102440">
                <wp:simplePos x="0" y="0"/>
                <wp:positionH relativeFrom="margin">
                  <wp:align>right</wp:align>
                </wp:positionH>
                <wp:positionV relativeFrom="paragraph">
                  <wp:posOffset>1031875</wp:posOffset>
                </wp:positionV>
                <wp:extent cx="2152650" cy="115252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1152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7D90E6" w14:textId="77777777" w:rsidR="00A73F0D" w:rsidRPr="00681D3B" w:rsidRDefault="00A73F0D" w:rsidP="00A73F0D">
                            <w:pPr>
                              <w:spacing w:after="0" w:line="240" w:lineRule="auto"/>
                              <w:ind w:left="0"/>
                              <w:rPr>
                                <w:sz w:val="32"/>
                                <w:szCs w:val="32"/>
                              </w:rPr>
                            </w:pPr>
                            <w:r w:rsidRPr="00681D3B">
                              <w:rPr>
                                <w:color w:val="0070C0"/>
                                <w:sz w:val="32"/>
                                <w:szCs w:val="32"/>
                              </w:rPr>
                              <w:t>KOREK:</w:t>
                            </w:r>
                            <w:r w:rsidRPr="00681D3B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81D3B">
                              <w:rPr>
                                <w:sz w:val="32"/>
                                <w:szCs w:val="32"/>
                              </w:rPr>
                              <w:t>0750 100 8989</w:t>
                            </w:r>
                          </w:p>
                          <w:p w14:paraId="0D2C8B12" w14:textId="77777777" w:rsidR="00A73F0D" w:rsidRDefault="00A73F0D" w:rsidP="00A73F0D">
                            <w:pPr>
                              <w:spacing w:after="0" w:line="240" w:lineRule="auto"/>
                              <w:ind w:left="0"/>
                              <w:rPr>
                                <w:sz w:val="32"/>
                                <w:szCs w:val="32"/>
                              </w:rPr>
                            </w:pPr>
                            <w:r w:rsidRPr="00681D3B">
                              <w:rPr>
                                <w:color w:val="C00000"/>
                                <w:sz w:val="32"/>
                                <w:szCs w:val="32"/>
                              </w:rPr>
                              <w:t>Asiacell: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077</w:t>
                            </w:r>
                            <w:r w:rsidRPr="00681D3B">
                              <w:rPr>
                                <w:sz w:val="32"/>
                                <w:szCs w:val="32"/>
                              </w:rPr>
                              <w:t>1 100 8989</w:t>
                            </w:r>
                          </w:p>
                          <w:p w14:paraId="00DFD7E8" w14:textId="77777777" w:rsidR="00A73F0D" w:rsidRDefault="00A73F0D" w:rsidP="00A73F0D">
                            <w:pPr>
                              <w:spacing w:after="0" w:line="240" w:lineRule="auto"/>
                              <w:ind w:left="0"/>
                              <w:rPr>
                                <w:sz w:val="32"/>
                                <w:szCs w:val="32"/>
                              </w:rPr>
                            </w:pPr>
                            <w:r w:rsidRPr="0034476F">
                              <w:rPr>
                                <w:color w:val="1F4E79" w:themeColor="accent1" w:themeShade="80"/>
                                <w:sz w:val="32"/>
                                <w:szCs w:val="32"/>
                              </w:rPr>
                              <w:t>info@ibinsina.org</w:t>
                            </w:r>
                          </w:p>
                          <w:p w14:paraId="266A92C2" w14:textId="77777777" w:rsidR="00A73F0D" w:rsidRPr="00681D3B" w:rsidRDefault="00A73F0D" w:rsidP="00A73F0D">
                            <w:pPr>
                              <w:spacing w:after="0" w:line="240" w:lineRule="auto"/>
                              <w:ind w:left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www.ibinsina.org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FA0C6" id="Text Box 3" o:spid="_x0000_s1030" type="#_x0000_t202" style="position:absolute;left:0;text-align:left;margin-left:118.3pt;margin-top:81.25pt;width:169.5pt;height:90.7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" fillcolor="white [3201]" stroked="f" strokeweight=".5pt">
                <v:textbox>
                  <w:txbxContent>
                    <w:p w14:paraId="157D90E6" w14:textId="77777777" w:rsidR="00A73F0D" w:rsidRPr="00681D3B" w:rsidRDefault="00A73F0D" w:rsidP="00A73F0D">
                      <w:pPr>
                        <w:spacing w:after="0" w:line="240" w:lineRule="auto"/>
                        <w:ind w:left="0"/>
                        <w:rPr>
                          <w:sz w:val="32"/>
                          <w:szCs w:val="32"/>
                        </w:rPr>
                      </w:pPr>
                      <w:r w:rsidRPr="00681D3B">
                        <w:rPr>
                          <w:color w:val="0070C0"/>
                          <w:sz w:val="32"/>
                          <w:szCs w:val="32"/>
                        </w:rPr>
                        <w:t>KOREK:</w:t>
                      </w:r>
                      <w:r w:rsidRPr="00681D3B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681D3B">
                        <w:rPr>
                          <w:sz w:val="32"/>
                          <w:szCs w:val="32"/>
                        </w:rPr>
                        <w:t>0750 100 8989</w:t>
                      </w:r>
                    </w:p>
                    <w:p w14:paraId="0D2C8B12" w14:textId="77777777" w:rsidR="00A73F0D" w:rsidRDefault="00A73F0D" w:rsidP="00A73F0D">
                      <w:pPr>
                        <w:spacing w:after="0" w:line="240" w:lineRule="auto"/>
                        <w:ind w:left="0"/>
                        <w:rPr>
                          <w:sz w:val="32"/>
                          <w:szCs w:val="32"/>
                        </w:rPr>
                      </w:pPr>
                      <w:r w:rsidRPr="00681D3B">
                        <w:rPr>
                          <w:color w:val="C00000"/>
                          <w:sz w:val="32"/>
                          <w:szCs w:val="32"/>
                        </w:rPr>
                        <w:t>Asiacell:</w:t>
                      </w:r>
                      <w:r>
                        <w:rPr>
                          <w:sz w:val="32"/>
                          <w:szCs w:val="32"/>
                        </w:rPr>
                        <w:t xml:space="preserve"> 077</w:t>
                      </w:r>
                      <w:r w:rsidRPr="00681D3B">
                        <w:rPr>
                          <w:sz w:val="32"/>
                          <w:szCs w:val="32"/>
                        </w:rPr>
                        <w:t>1 100 8989</w:t>
                      </w:r>
                    </w:p>
                    <w:p w14:paraId="00DFD7E8" w14:textId="77777777" w:rsidR="00A73F0D" w:rsidRDefault="00A73F0D" w:rsidP="00A73F0D">
                      <w:pPr>
                        <w:spacing w:after="0" w:line="240" w:lineRule="auto"/>
                        <w:ind w:left="0"/>
                        <w:rPr>
                          <w:sz w:val="32"/>
                          <w:szCs w:val="32"/>
                        </w:rPr>
                      </w:pPr>
                      <w:r w:rsidRPr="0034476F">
                        <w:rPr>
                          <w:color w:val="1F4E79" w:themeColor="accent1" w:themeShade="80"/>
                          <w:sz w:val="32"/>
                          <w:szCs w:val="32"/>
                        </w:rPr>
                        <w:t>info@ibinsina.org</w:t>
                      </w:r>
                    </w:p>
                    <w:p w14:paraId="266A92C2" w14:textId="77777777" w:rsidR="00A73F0D" w:rsidRPr="00681D3B" w:rsidRDefault="00A73F0D" w:rsidP="00A73F0D">
                      <w:pPr>
                        <w:spacing w:after="0" w:line="240" w:lineRule="auto"/>
                        <w:ind w:left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www.ibinsina.org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840E5" w:rsidSect="00D93A7F">
      <w:footerReference w:type="default" r:id="rId9"/>
      <w:type w:val="continuous"/>
      <w:pgSz w:w="11909" w:h="16834" w:code="9"/>
      <w:pgMar w:top="432" w:right="432" w:bottom="432" w:left="432" w:header="720" w:footer="0" w:gutter="0"/>
      <w:cols w:space="72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6C0686" w14:textId="77777777" w:rsidR="00A2679D" w:rsidRDefault="00A2679D" w:rsidP="00CF72ED">
      <w:pPr>
        <w:spacing w:after="0" w:line="240" w:lineRule="auto"/>
      </w:pPr>
      <w:r>
        <w:separator/>
      </w:r>
    </w:p>
  </w:endnote>
  <w:endnote w:type="continuationSeparator" w:id="0">
    <w:p w14:paraId="3B280F47" w14:textId="77777777" w:rsidR="00A2679D" w:rsidRDefault="00A2679D" w:rsidP="00CF7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loucester MT Extra Condensed">
    <w:panose1 w:val="02030808020601010101"/>
    <w:charset w:val="00"/>
    <w:family w:val="roman"/>
    <w:pitch w:val="variable"/>
    <w:sig w:usb0="00000003" w:usb1="00000000" w:usb2="00000000" w:usb3="00000000" w:csb0="00000001" w:csb1="00000000"/>
  </w:font>
  <w:font w:name="Sansation">
    <w:panose1 w:val="02000503000000020004"/>
    <w:charset w:val="00"/>
    <w:family w:val="auto"/>
    <w:pitch w:val="variable"/>
    <w:sig w:usb0="A00000AF" w:usb1="1000204A" w:usb2="00000000" w:usb3="00000000" w:csb0="00000193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Unikurd Jino">
    <w:panose1 w:val="020B0604030504040204"/>
    <w:charset w:val="00"/>
    <w:family w:val="swiss"/>
    <w:pitch w:val="variable"/>
    <w:sig w:usb0="00002007" w:usb1="80000000" w:usb2="00000008" w:usb3="00000000" w:csb0="00000051" w:csb1="00000000"/>
  </w:font>
  <w:font w:name="Ali_K_Jiddah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Unikurd Xani">
    <w:panose1 w:val="020B0604030504040204"/>
    <w:charset w:val="00"/>
    <w:family w:val="swiss"/>
    <w:pitch w:val="variable"/>
    <w:sig w:usb0="00002007" w:usb1="80000000" w:usb2="00000008" w:usb3="00000000" w:csb0="00000051" w:csb1="00000000"/>
  </w:font>
  <w:font w:name="Ali_K_Sharif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Unikurd Goran">
    <w:panose1 w:val="020B0604030504040204"/>
    <w:charset w:val="00"/>
    <w:family w:val="swiss"/>
    <w:pitch w:val="variable"/>
    <w:sig w:usb0="00002007" w:usb1="80000000" w:usb2="00000008" w:usb3="00000000" w:csb0="00000051" w:csb1="00000000"/>
  </w:font>
  <w:font w:name="Unikurd Hejar">
    <w:panose1 w:val="020B0604030504040204"/>
    <w:charset w:val="00"/>
    <w:family w:val="swiss"/>
    <w:pitch w:val="variable"/>
    <w:sig w:usb0="00002007" w:usb1="80000000" w:usb2="00000008" w:usb3="00000000" w:csb0="0000005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50681" w14:textId="77777777" w:rsidR="00A73F0D" w:rsidRPr="00574613" w:rsidRDefault="00A73F0D" w:rsidP="00174E0A">
    <w:pPr>
      <w:pStyle w:val="Footer"/>
      <w:ind w:left="0"/>
      <w:rPr>
        <w:rFonts w:cs="Ali_K_Sharif"/>
        <w:lang w:bidi="ar-IQ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7B156E" w14:textId="77777777" w:rsidR="00A2679D" w:rsidRDefault="00A2679D" w:rsidP="00CF72ED">
      <w:pPr>
        <w:spacing w:after="0" w:line="240" w:lineRule="auto"/>
      </w:pPr>
      <w:r>
        <w:separator/>
      </w:r>
    </w:p>
  </w:footnote>
  <w:footnote w:type="continuationSeparator" w:id="0">
    <w:p w14:paraId="6534DA94" w14:textId="77777777" w:rsidR="00A2679D" w:rsidRDefault="00A2679D" w:rsidP="00CF72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22BF4"/>
    <w:multiLevelType w:val="hybridMultilevel"/>
    <w:tmpl w:val="484E6814"/>
    <w:lvl w:ilvl="0" w:tplc="9ADA290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A95D59"/>
    <w:multiLevelType w:val="hybridMultilevel"/>
    <w:tmpl w:val="C6ECBFAA"/>
    <w:lvl w:ilvl="0" w:tplc="4B7AE97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2" w15:restartNumberingAfterBreak="0">
    <w:nsid w:val="1CFC29B5"/>
    <w:multiLevelType w:val="hybridMultilevel"/>
    <w:tmpl w:val="A37A1F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3" w15:restartNumberingAfterBreak="0">
    <w:nsid w:val="5EF523EA"/>
    <w:multiLevelType w:val="hybridMultilevel"/>
    <w:tmpl w:val="13806A0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5A04E8"/>
    <w:multiLevelType w:val="hybridMultilevel"/>
    <w:tmpl w:val="EFE609B6"/>
    <w:lvl w:ilvl="0" w:tplc="0409000F">
      <w:start w:val="1"/>
      <w:numFmt w:val="decimal"/>
      <w:lvlText w:val="%1."/>
      <w:lvlJc w:val="left"/>
      <w:pPr>
        <w:ind w:left="1452" w:hanging="360"/>
      </w:pPr>
    </w:lvl>
    <w:lvl w:ilvl="1" w:tplc="04090019" w:tentative="1">
      <w:start w:val="1"/>
      <w:numFmt w:val="lowerLetter"/>
      <w:lvlText w:val="%2."/>
      <w:lvlJc w:val="left"/>
      <w:pPr>
        <w:ind w:left="2172" w:hanging="360"/>
      </w:pPr>
    </w:lvl>
    <w:lvl w:ilvl="2" w:tplc="0409001B" w:tentative="1">
      <w:start w:val="1"/>
      <w:numFmt w:val="lowerRoman"/>
      <w:lvlText w:val="%3."/>
      <w:lvlJc w:val="right"/>
      <w:pPr>
        <w:ind w:left="2892" w:hanging="180"/>
      </w:pPr>
    </w:lvl>
    <w:lvl w:ilvl="3" w:tplc="0409000F" w:tentative="1">
      <w:start w:val="1"/>
      <w:numFmt w:val="decimal"/>
      <w:lvlText w:val="%4."/>
      <w:lvlJc w:val="left"/>
      <w:pPr>
        <w:ind w:left="3612" w:hanging="360"/>
      </w:pPr>
    </w:lvl>
    <w:lvl w:ilvl="4" w:tplc="04090019" w:tentative="1">
      <w:start w:val="1"/>
      <w:numFmt w:val="lowerLetter"/>
      <w:lvlText w:val="%5."/>
      <w:lvlJc w:val="left"/>
      <w:pPr>
        <w:ind w:left="4332" w:hanging="360"/>
      </w:pPr>
    </w:lvl>
    <w:lvl w:ilvl="5" w:tplc="0409001B" w:tentative="1">
      <w:start w:val="1"/>
      <w:numFmt w:val="lowerRoman"/>
      <w:lvlText w:val="%6."/>
      <w:lvlJc w:val="right"/>
      <w:pPr>
        <w:ind w:left="5052" w:hanging="180"/>
      </w:pPr>
    </w:lvl>
    <w:lvl w:ilvl="6" w:tplc="0409000F" w:tentative="1">
      <w:start w:val="1"/>
      <w:numFmt w:val="decimal"/>
      <w:lvlText w:val="%7."/>
      <w:lvlJc w:val="left"/>
      <w:pPr>
        <w:ind w:left="5772" w:hanging="360"/>
      </w:pPr>
    </w:lvl>
    <w:lvl w:ilvl="7" w:tplc="04090019" w:tentative="1">
      <w:start w:val="1"/>
      <w:numFmt w:val="lowerLetter"/>
      <w:lvlText w:val="%8."/>
      <w:lvlJc w:val="left"/>
      <w:pPr>
        <w:ind w:left="6492" w:hanging="360"/>
      </w:pPr>
    </w:lvl>
    <w:lvl w:ilvl="8" w:tplc="0409001B" w:tentative="1">
      <w:start w:val="1"/>
      <w:numFmt w:val="lowerRoman"/>
      <w:lvlText w:val="%9."/>
      <w:lvlJc w:val="right"/>
      <w:pPr>
        <w:ind w:left="7212" w:hanging="180"/>
      </w:pPr>
    </w:lvl>
  </w:abstractNum>
  <w:abstractNum w:abstractNumId="5" w15:restartNumberingAfterBreak="0">
    <w:nsid w:val="71A6401D"/>
    <w:multiLevelType w:val="hybridMultilevel"/>
    <w:tmpl w:val="0A4A314C"/>
    <w:lvl w:ilvl="0" w:tplc="9A645C72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BDE"/>
    <w:rsid w:val="0001520A"/>
    <w:rsid w:val="0004024D"/>
    <w:rsid w:val="00052814"/>
    <w:rsid w:val="00053587"/>
    <w:rsid w:val="00077D3A"/>
    <w:rsid w:val="0008137C"/>
    <w:rsid w:val="00086B2F"/>
    <w:rsid w:val="000A7028"/>
    <w:rsid w:val="000B7FE9"/>
    <w:rsid w:val="000C0280"/>
    <w:rsid w:val="00102B82"/>
    <w:rsid w:val="00102C4E"/>
    <w:rsid w:val="001357B1"/>
    <w:rsid w:val="00161E0E"/>
    <w:rsid w:val="00174E0A"/>
    <w:rsid w:val="0019076F"/>
    <w:rsid w:val="001A0609"/>
    <w:rsid w:val="001E1B03"/>
    <w:rsid w:val="001E6C17"/>
    <w:rsid w:val="001F611E"/>
    <w:rsid w:val="002658CA"/>
    <w:rsid w:val="0027107F"/>
    <w:rsid w:val="00290AAA"/>
    <w:rsid w:val="00294AB4"/>
    <w:rsid w:val="002A50AE"/>
    <w:rsid w:val="002B1E46"/>
    <w:rsid w:val="002B38D8"/>
    <w:rsid w:val="002B5DD4"/>
    <w:rsid w:val="002C34AD"/>
    <w:rsid w:val="002D1C9B"/>
    <w:rsid w:val="002D6D91"/>
    <w:rsid w:val="002F2769"/>
    <w:rsid w:val="002F5FEA"/>
    <w:rsid w:val="00301E6E"/>
    <w:rsid w:val="0034476F"/>
    <w:rsid w:val="00352387"/>
    <w:rsid w:val="00361C0D"/>
    <w:rsid w:val="00372165"/>
    <w:rsid w:val="00393947"/>
    <w:rsid w:val="003A2ED4"/>
    <w:rsid w:val="003B493D"/>
    <w:rsid w:val="003B6870"/>
    <w:rsid w:val="003F40D0"/>
    <w:rsid w:val="00400A51"/>
    <w:rsid w:val="00403E40"/>
    <w:rsid w:val="0041661C"/>
    <w:rsid w:val="00417A92"/>
    <w:rsid w:val="004262FE"/>
    <w:rsid w:val="004402E6"/>
    <w:rsid w:val="004508A5"/>
    <w:rsid w:val="004C353D"/>
    <w:rsid w:val="004D5251"/>
    <w:rsid w:val="00516A13"/>
    <w:rsid w:val="005243F3"/>
    <w:rsid w:val="00540088"/>
    <w:rsid w:val="00545523"/>
    <w:rsid w:val="00555016"/>
    <w:rsid w:val="005813EE"/>
    <w:rsid w:val="00581F16"/>
    <w:rsid w:val="005A2091"/>
    <w:rsid w:val="0060013D"/>
    <w:rsid w:val="006114B9"/>
    <w:rsid w:val="0062750B"/>
    <w:rsid w:val="00627BA2"/>
    <w:rsid w:val="0063173E"/>
    <w:rsid w:val="006358FD"/>
    <w:rsid w:val="0063642C"/>
    <w:rsid w:val="00681D3B"/>
    <w:rsid w:val="00690EFD"/>
    <w:rsid w:val="006A5EA0"/>
    <w:rsid w:val="006C5A0D"/>
    <w:rsid w:val="00703967"/>
    <w:rsid w:val="00707318"/>
    <w:rsid w:val="007231C2"/>
    <w:rsid w:val="007473C7"/>
    <w:rsid w:val="00782B9A"/>
    <w:rsid w:val="007A7E72"/>
    <w:rsid w:val="007C00C9"/>
    <w:rsid w:val="007C79B3"/>
    <w:rsid w:val="007F09F3"/>
    <w:rsid w:val="00802697"/>
    <w:rsid w:val="008028C3"/>
    <w:rsid w:val="00844D86"/>
    <w:rsid w:val="00847B87"/>
    <w:rsid w:val="008622D0"/>
    <w:rsid w:val="00863235"/>
    <w:rsid w:val="008656D2"/>
    <w:rsid w:val="008840E5"/>
    <w:rsid w:val="008A5823"/>
    <w:rsid w:val="008F039B"/>
    <w:rsid w:val="00902361"/>
    <w:rsid w:val="00907298"/>
    <w:rsid w:val="0093593F"/>
    <w:rsid w:val="00951FC5"/>
    <w:rsid w:val="00984566"/>
    <w:rsid w:val="00993F18"/>
    <w:rsid w:val="00995981"/>
    <w:rsid w:val="009B55B9"/>
    <w:rsid w:val="009D10A2"/>
    <w:rsid w:val="009D355C"/>
    <w:rsid w:val="009F0F73"/>
    <w:rsid w:val="00A14896"/>
    <w:rsid w:val="00A2519E"/>
    <w:rsid w:val="00A2679D"/>
    <w:rsid w:val="00A4431D"/>
    <w:rsid w:val="00A445EE"/>
    <w:rsid w:val="00A501CD"/>
    <w:rsid w:val="00A73F0D"/>
    <w:rsid w:val="00A86346"/>
    <w:rsid w:val="00A90B42"/>
    <w:rsid w:val="00AA52FB"/>
    <w:rsid w:val="00AF5D27"/>
    <w:rsid w:val="00B008A8"/>
    <w:rsid w:val="00BD1649"/>
    <w:rsid w:val="00C13A78"/>
    <w:rsid w:val="00C1596C"/>
    <w:rsid w:val="00C25D28"/>
    <w:rsid w:val="00C35BDE"/>
    <w:rsid w:val="00C444D5"/>
    <w:rsid w:val="00C45421"/>
    <w:rsid w:val="00C63E8D"/>
    <w:rsid w:val="00CB3B7B"/>
    <w:rsid w:val="00CB5984"/>
    <w:rsid w:val="00CF72ED"/>
    <w:rsid w:val="00CF78FC"/>
    <w:rsid w:val="00D02E3F"/>
    <w:rsid w:val="00D16373"/>
    <w:rsid w:val="00D315A0"/>
    <w:rsid w:val="00D63006"/>
    <w:rsid w:val="00D70F4A"/>
    <w:rsid w:val="00D73401"/>
    <w:rsid w:val="00D8231E"/>
    <w:rsid w:val="00D93A7F"/>
    <w:rsid w:val="00DB0438"/>
    <w:rsid w:val="00DB42E1"/>
    <w:rsid w:val="00DD1F7E"/>
    <w:rsid w:val="00DD2789"/>
    <w:rsid w:val="00DF0053"/>
    <w:rsid w:val="00DF3FBE"/>
    <w:rsid w:val="00E10269"/>
    <w:rsid w:val="00E83B91"/>
    <w:rsid w:val="00E83FA1"/>
    <w:rsid w:val="00E91379"/>
    <w:rsid w:val="00E92BAA"/>
    <w:rsid w:val="00EB7069"/>
    <w:rsid w:val="00EB7EFF"/>
    <w:rsid w:val="00F16B89"/>
    <w:rsid w:val="00F17A1F"/>
    <w:rsid w:val="00F34FD0"/>
    <w:rsid w:val="00F5673D"/>
    <w:rsid w:val="00FB213D"/>
    <w:rsid w:val="00FD1F78"/>
    <w:rsid w:val="00FD2E3A"/>
    <w:rsid w:val="00FD7356"/>
    <w:rsid w:val="00FE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DC1B3B"/>
  <w15:chartTrackingRefBased/>
  <w15:docId w15:val="{EC1F32AE-9206-4B85-8CA9-6A5852C00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F72ED"/>
    <w:pPr>
      <w:spacing w:after="160" w:line="288" w:lineRule="auto"/>
      <w:ind w:left="2160"/>
    </w:pPr>
    <w:rPr>
      <w:color w:val="5A5A5A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72ED"/>
    <w:pPr>
      <w:spacing w:before="400" w:after="60" w:line="240" w:lineRule="auto"/>
      <w:contextualSpacing/>
      <w:outlineLvl w:val="0"/>
    </w:pPr>
    <w:rPr>
      <w:rFonts w:ascii="Cambria" w:hAnsi="Cambria" w:cs="Times New Roman"/>
      <w:smallCaps/>
      <w:color w:val="0F243E"/>
      <w:spacing w:val="20"/>
      <w:sz w:val="32"/>
      <w:szCs w:val="32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2ED"/>
    <w:pPr>
      <w:spacing w:before="120" w:after="60" w:line="240" w:lineRule="auto"/>
      <w:contextualSpacing/>
      <w:outlineLvl w:val="1"/>
    </w:pPr>
    <w:rPr>
      <w:rFonts w:ascii="Cambria" w:hAnsi="Cambria" w:cs="Times New Roman"/>
      <w:smallCaps/>
      <w:color w:val="17365D"/>
      <w:spacing w:val="20"/>
      <w:sz w:val="28"/>
      <w:szCs w:val="28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2ED"/>
    <w:pPr>
      <w:spacing w:before="120" w:after="60" w:line="240" w:lineRule="auto"/>
      <w:contextualSpacing/>
      <w:outlineLvl w:val="2"/>
    </w:pPr>
    <w:rPr>
      <w:rFonts w:ascii="Cambria" w:hAnsi="Cambria" w:cs="Times New Roman"/>
      <w:smallCaps/>
      <w:color w:val="1F497D"/>
      <w:spacing w:val="20"/>
      <w:sz w:val="24"/>
      <w:szCs w:val="24"/>
      <w:lang w:val="x-none" w:eastAsia="x-none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2ED"/>
    <w:pPr>
      <w:pBdr>
        <w:bottom w:val="single" w:sz="4" w:space="1" w:color="71A0DC"/>
      </w:pBdr>
      <w:spacing w:before="200" w:after="100" w:line="240" w:lineRule="auto"/>
      <w:contextualSpacing/>
      <w:outlineLvl w:val="3"/>
    </w:pPr>
    <w:rPr>
      <w:rFonts w:ascii="Cambria" w:hAnsi="Cambria" w:cs="Times New Roman"/>
      <w:b/>
      <w:bCs/>
      <w:smallCaps/>
      <w:color w:val="3071C3"/>
      <w:spacing w:val="20"/>
      <w:lang w:val="x-none" w:eastAsia="x-none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2ED"/>
    <w:pPr>
      <w:pBdr>
        <w:bottom w:val="single" w:sz="4" w:space="1" w:color="548DD4"/>
      </w:pBdr>
      <w:spacing w:before="200" w:after="100" w:line="240" w:lineRule="auto"/>
      <w:contextualSpacing/>
      <w:outlineLvl w:val="4"/>
    </w:pPr>
    <w:rPr>
      <w:rFonts w:ascii="Cambria" w:hAnsi="Cambria" w:cs="Times New Roman"/>
      <w:smallCaps/>
      <w:color w:val="3071C3"/>
      <w:spacing w:val="20"/>
      <w:lang w:val="x-none" w:eastAsia="x-none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2ED"/>
    <w:pPr>
      <w:pBdr>
        <w:bottom w:val="dotted" w:sz="8" w:space="1" w:color="938953"/>
      </w:pBdr>
      <w:spacing w:before="200" w:after="100"/>
      <w:contextualSpacing/>
      <w:outlineLvl w:val="5"/>
    </w:pPr>
    <w:rPr>
      <w:rFonts w:ascii="Cambria" w:hAnsi="Cambria" w:cs="Times New Roman"/>
      <w:smallCaps/>
      <w:color w:val="938953"/>
      <w:spacing w:val="20"/>
      <w:lang w:val="x-none" w:eastAsia="x-none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2ED"/>
    <w:pPr>
      <w:pBdr>
        <w:bottom w:val="dotted" w:sz="8" w:space="1" w:color="938953"/>
      </w:pBdr>
      <w:spacing w:before="200" w:after="100" w:line="240" w:lineRule="auto"/>
      <w:contextualSpacing/>
      <w:outlineLvl w:val="6"/>
    </w:pPr>
    <w:rPr>
      <w:rFonts w:ascii="Cambria" w:hAnsi="Cambria" w:cs="Times New Roman"/>
      <w:b/>
      <w:bCs/>
      <w:smallCaps/>
      <w:color w:val="938953"/>
      <w:spacing w:val="20"/>
      <w:sz w:val="16"/>
      <w:szCs w:val="16"/>
      <w:lang w:val="x-none" w:eastAsia="x-none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2ED"/>
    <w:pPr>
      <w:spacing w:before="200" w:after="60" w:line="240" w:lineRule="auto"/>
      <w:contextualSpacing/>
      <w:outlineLvl w:val="7"/>
    </w:pPr>
    <w:rPr>
      <w:rFonts w:ascii="Cambria" w:hAnsi="Cambria" w:cs="Times New Roman"/>
      <w:b/>
      <w:smallCaps/>
      <w:color w:val="938953"/>
      <w:spacing w:val="20"/>
      <w:sz w:val="16"/>
      <w:szCs w:val="16"/>
      <w:lang w:val="x-none" w:eastAsia="x-none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2ED"/>
    <w:pPr>
      <w:spacing w:before="200" w:after="60" w:line="240" w:lineRule="auto"/>
      <w:contextualSpacing/>
      <w:outlineLvl w:val="8"/>
    </w:pPr>
    <w:rPr>
      <w:rFonts w:ascii="Cambria" w:hAnsi="Cambria" w:cs="Times New Roman"/>
      <w:smallCaps/>
      <w:color w:val="938953"/>
      <w:spacing w:val="20"/>
      <w:sz w:val="16"/>
      <w:szCs w:val="16"/>
      <w:lang w:val="x-none" w:eastAsia="x-non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72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2ED"/>
  </w:style>
  <w:style w:type="paragraph" w:styleId="Footer">
    <w:name w:val="footer"/>
    <w:basedOn w:val="Normal"/>
    <w:link w:val="FooterChar"/>
    <w:uiPriority w:val="99"/>
    <w:unhideWhenUsed/>
    <w:rsid w:val="00CF72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2ED"/>
  </w:style>
  <w:style w:type="paragraph" w:styleId="BalloonText">
    <w:name w:val="Balloon Text"/>
    <w:basedOn w:val="Normal"/>
    <w:link w:val="BalloonTextChar"/>
    <w:uiPriority w:val="99"/>
    <w:semiHidden/>
    <w:unhideWhenUsed/>
    <w:rsid w:val="00CF72ED"/>
    <w:pPr>
      <w:spacing w:after="0" w:line="240" w:lineRule="auto"/>
    </w:pPr>
    <w:rPr>
      <w:rFonts w:ascii="Tahoma" w:hAnsi="Tahoma" w:cs="Times New Roman"/>
      <w:color w:val="auto"/>
      <w:sz w:val="16"/>
      <w:szCs w:val="16"/>
      <w:lang w:val="x-none" w:eastAsia="x-none" w:bidi="ar-SA"/>
    </w:rPr>
  </w:style>
  <w:style w:type="character" w:customStyle="1" w:styleId="BalloonTextChar">
    <w:name w:val="Balloon Text Char"/>
    <w:link w:val="BalloonText"/>
    <w:uiPriority w:val="99"/>
    <w:semiHidden/>
    <w:rsid w:val="00CF72ED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CF72ED"/>
    <w:rPr>
      <w:rFonts w:ascii="Cambria" w:eastAsia="Times New Roman" w:hAnsi="Cambria" w:cs="Times New Roman"/>
      <w:smallCaps/>
      <w:color w:val="0F243E"/>
      <w:spacing w:val="20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CF72ED"/>
    <w:rPr>
      <w:rFonts w:ascii="Cambria" w:eastAsia="Times New Roman" w:hAnsi="Cambria" w:cs="Times New Roman"/>
      <w:smallCaps/>
      <w:color w:val="17365D"/>
      <w:spacing w:val="20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CF72ED"/>
    <w:rPr>
      <w:rFonts w:ascii="Cambria" w:eastAsia="Times New Roman" w:hAnsi="Cambria" w:cs="Times New Roman"/>
      <w:smallCaps/>
      <w:color w:val="1F497D"/>
      <w:spacing w:val="20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CF72ED"/>
    <w:rPr>
      <w:rFonts w:ascii="Cambria" w:eastAsia="Times New Roman" w:hAnsi="Cambria" w:cs="Times New Roman"/>
      <w:b/>
      <w:bCs/>
      <w:smallCaps/>
      <w:color w:val="3071C3"/>
      <w:spacing w:val="20"/>
    </w:rPr>
  </w:style>
  <w:style w:type="character" w:customStyle="1" w:styleId="Heading5Char">
    <w:name w:val="Heading 5 Char"/>
    <w:link w:val="Heading5"/>
    <w:uiPriority w:val="9"/>
    <w:semiHidden/>
    <w:rsid w:val="00CF72ED"/>
    <w:rPr>
      <w:rFonts w:ascii="Cambria" w:eastAsia="Times New Roman" w:hAnsi="Cambria" w:cs="Times New Roman"/>
      <w:smallCaps/>
      <w:color w:val="3071C3"/>
      <w:spacing w:val="20"/>
    </w:rPr>
  </w:style>
  <w:style w:type="character" w:customStyle="1" w:styleId="Heading6Char">
    <w:name w:val="Heading 6 Char"/>
    <w:link w:val="Heading6"/>
    <w:uiPriority w:val="9"/>
    <w:semiHidden/>
    <w:rsid w:val="00CF72ED"/>
    <w:rPr>
      <w:rFonts w:ascii="Cambria" w:eastAsia="Times New Roman" w:hAnsi="Cambria" w:cs="Times New Roman"/>
      <w:smallCaps/>
      <w:color w:val="938953"/>
      <w:spacing w:val="20"/>
    </w:rPr>
  </w:style>
  <w:style w:type="character" w:customStyle="1" w:styleId="Heading7Char">
    <w:name w:val="Heading 7 Char"/>
    <w:link w:val="Heading7"/>
    <w:uiPriority w:val="9"/>
    <w:semiHidden/>
    <w:rsid w:val="00CF72ED"/>
    <w:rPr>
      <w:rFonts w:ascii="Cambria" w:eastAsia="Times New Roman" w:hAnsi="Cambria" w:cs="Times New Roman"/>
      <w:b/>
      <w:bCs/>
      <w:smallCaps/>
      <w:color w:val="938953"/>
      <w:spacing w:val="20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CF72ED"/>
    <w:rPr>
      <w:rFonts w:ascii="Cambria" w:eastAsia="Times New Roman" w:hAnsi="Cambria" w:cs="Times New Roman"/>
      <w:b/>
      <w:smallCaps/>
      <w:color w:val="938953"/>
      <w:spacing w:val="20"/>
      <w:sz w:val="16"/>
      <w:szCs w:val="16"/>
    </w:rPr>
  </w:style>
  <w:style w:type="character" w:customStyle="1" w:styleId="Heading9Char">
    <w:name w:val="Heading 9 Char"/>
    <w:link w:val="Heading9"/>
    <w:uiPriority w:val="9"/>
    <w:semiHidden/>
    <w:rsid w:val="00CF72ED"/>
    <w:rPr>
      <w:rFonts w:ascii="Cambria" w:eastAsia="Times New Roman" w:hAnsi="Cambria" w:cs="Times New Roman"/>
      <w:smallCaps/>
      <w:color w:val="938953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72ED"/>
    <w:rPr>
      <w:b/>
      <w:bCs/>
      <w:smallCaps/>
      <w:color w:val="1F497D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CF72ED"/>
    <w:pPr>
      <w:spacing w:after="160"/>
      <w:contextualSpacing/>
    </w:pPr>
    <w:rPr>
      <w:rFonts w:ascii="Cambria" w:hAnsi="Cambria" w:cs="Times New Roman"/>
      <w:smallCaps/>
      <w:color w:val="17365D"/>
      <w:spacing w:val="5"/>
      <w:sz w:val="72"/>
      <w:szCs w:val="72"/>
    </w:rPr>
  </w:style>
  <w:style w:type="character" w:customStyle="1" w:styleId="TitleChar">
    <w:name w:val="Title Char"/>
    <w:link w:val="Title"/>
    <w:uiPriority w:val="10"/>
    <w:rsid w:val="00CF72ED"/>
    <w:rPr>
      <w:rFonts w:ascii="Cambria" w:hAnsi="Cambria" w:cs="Times New Roman"/>
      <w:smallCaps/>
      <w:color w:val="17365D"/>
      <w:spacing w:val="5"/>
      <w:sz w:val="72"/>
      <w:szCs w:val="72"/>
      <w:lang w:bidi="ar-SA"/>
    </w:rPr>
  </w:style>
  <w:style w:type="paragraph" w:styleId="Subtitle">
    <w:name w:val="Subtitle"/>
    <w:next w:val="Normal"/>
    <w:link w:val="SubtitleChar"/>
    <w:uiPriority w:val="11"/>
    <w:qFormat/>
    <w:rsid w:val="00CF72ED"/>
    <w:pPr>
      <w:spacing w:after="600"/>
    </w:pPr>
    <w:rPr>
      <w:rFonts w:cs="Times New Roman"/>
      <w:smallCaps/>
      <w:color w:val="938953"/>
      <w:spacing w:val="5"/>
      <w:sz w:val="28"/>
      <w:szCs w:val="28"/>
    </w:rPr>
  </w:style>
  <w:style w:type="character" w:customStyle="1" w:styleId="SubtitleChar">
    <w:name w:val="Subtitle Char"/>
    <w:link w:val="Subtitle"/>
    <w:uiPriority w:val="11"/>
    <w:rsid w:val="00CF72ED"/>
    <w:rPr>
      <w:rFonts w:cs="Times New Roman"/>
      <w:smallCaps/>
      <w:color w:val="938953"/>
      <w:spacing w:val="5"/>
      <w:sz w:val="28"/>
      <w:szCs w:val="28"/>
      <w:lang w:bidi="ar-SA"/>
    </w:rPr>
  </w:style>
  <w:style w:type="character" w:styleId="Strong">
    <w:name w:val="Strong"/>
    <w:uiPriority w:val="22"/>
    <w:qFormat/>
    <w:rsid w:val="00CF72ED"/>
    <w:rPr>
      <w:b/>
      <w:bCs/>
      <w:spacing w:val="0"/>
    </w:rPr>
  </w:style>
  <w:style w:type="character" w:styleId="Emphasis">
    <w:name w:val="Emphasis"/>
    <w:uiPriority w:val="20"/>
    <w:qFormat/>
    <w:rsid w:val="00CF72ED"/>
    <w:rPr>
      <w:b/>
      <w:bCs/>
      <w:smallCaps/>
      <w:dstrike w:val="0"/>
      <w:color w:val="5A5A5A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CF72E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F72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F72ED"/>
    <w:rPr>
      <w:rFonts w:cs="Times New Roman"/>
      <w:i/>
      <w:iCs/>
      <w:lang w:val="x-none" w:eastAsia="x-none" w:bidi="ar-SA"/>
    </w:rPr>
  </w:style>
  <w:style w:type="character" w:customStyle="1" w:styleId="QuoteChar">
    <w:name w:val="Quote Char"/>
    <w:link w:val="Quote"/>
    <w:uiPriority w:val="29"/>
    <w:rsid w:val="00CF72ED"/>
    <w:rPr>
      <w:i/>
      <w:iCs/>
      <w:color w:val="5A5A5A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2ED"/>
    <w:pPr>
      <w:pBdr>
        <w:top w:val="single" w:sz="4" w:space="12" w:color="7BA0CD"/>
        <w:left w:val="single" w:sz="4" w:space="15" w:color="7BA0CD"/>
        <w:bottom w:val="single" w:sz="12" w:space="10" w:color="365F91"/>
        <w:right w:val="single" w:sz="12" w:space="15" w:color="365F91"/>
        <w:between w:val="single" w:sz="4" w:space="12" w:color="7BA0CD"/>
        <w:bar w:val="single" w:sz="4" w:color="7BA0CD"/>
      </w:pBdr>
      <w:spacing w:line="300" w:lineRule="auto"/>
      <w:ind w:left="2506" w:right="432"/>
    </w:pPr>
    <w:rPr>
      <w:rFonts w:ascii="Cambria" w:hAnsi="Cambria" w:cs="Times New Roman"/>
      <w:smallCaps/>
      <w:color w:val="365F91"/>
      <w:lang w:val="x-none" w:eastAsia="x-none" w:bidi="ar-SA"/>
    </w:rPr>
  </w:style>
  <w:style w:type="character" w:customStyle="1" w:styleId="IntenseQuoteChar">
    <w:name w:val="Intense Quote Char"/>
    <w:link w:val="IntenseQuote"/>
    <w:uiPriority w:val="30"/>
    <w:rsid w:val="00CF72ED"/>
    <w:rPr>
      <w:rFonts w:ascii="Cambria" w:eastAsia="Times New Roman" w:hAnsi="Cambria" w:cs="Times New Roman"/>
      <w:smallCaps/>
      <w:color w:val="365F91"/>
      <w:sz w:val="20"/>
      <w:szCs w:val="20"/>
    </w:rPr>
  </w:style>
  <w:style w:type="character" w:styleId="SubtleEmphasis">
    <w:name w:val="Subtle Emphasis"/>
    <w:uiPriority w:val="19"/>
    <w:qFormat/>
    <w:rsid w:val="00CF72ED"/>
    <w:rPr>
      <w:smallCaps/>
      <w:dstrike w:val="0"/>
      <w:color w:val="5A5A5A"/>
      <w:vertAlign w:val="baseline"/>
    </w:rPr>
  </w:style>
  <w:style w:type="character" w:styleId="IntenseEmphasis">
    <w:name w:val="Intense Emphasis"/>
    <w:uiPriority w:val="21"/>
    <w:qFormat/>
    <w:rsid w:val="00CF72ED"/>
    <w:rPr>
      <w:b/>
      <w:bCs/>
      <w:smallCaps/>
      <w:color w:val="4F81BD"/>
      <w:spacing w:val="40"/>
    </w:rPr>
  </w:style>
  <w:style w:type="character" w:styleId="SubtleReference">
    <w:name w:val="Subtle Reference"/>
    <w:uiPriority w:val="31"/>
    <w:qFormat/>
    <w:rsid w:val="00CF72ED"/>
    <w:rPr>
      <w:rFonts w:ascii="Cambria" w:eastAsia="Times New Roman" w:hAnsi="Cambria" w:cs="Times New Roman"/>
      <w:i/>
      <w:iCs/>
      <w:smallCaps/>
      <w:color w:val="5A5A5A"/>
      <w:spacing w:val="20"/>
    </w:rPr>
  </w:style>
  <w:style w:type="character" w:styleId="IntenseReference">
    <w:name w:val="Intense Reference"/>
    <w:uiPriority w:val="32"/>
    <w:qFormat/>
    <w:rsid w:val="00CF72ED"/>
    <w:rPr>
      <w:rFonts w:ascii="Cambria" w:eastAsia="Times New Roman" w:hAnsi="Cambria" w:cs="Times New Roman"/>
      <w:b/>
      <w:bCs/>
      <w:i/>
      <w:iCs/>
      <w:smallCaps/>
      <w:color w:val="17365D"/>
      <w:spacing w:val="20"/>
    </w:rPr>
  </w:style>
  <w:style w:type="character" w:styleId="BookTitle">
    <w:name w:val="Book Title"/>
    <w:uiPriority w:val="33"/>
    <w:qFormat/>
    <w:rsid w:val="00CF72ED"/>
    <w:rPr>
      <w:rFonts w:ascii="Cambria" w:eastAsia="Times New Roman" w:hAnsi="Cambria" w:cs="Times New Roman"/>
      <w:b/>
      <w:bCs/>
      <w:smallCaps/>
      <w:color w:val="17365D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72ED"/>
    <w:pPr>
      <w:outlineLvl w:val="9"/>
    </w:pPr>
  </w:style>
  <w:style w:type="table" w:styleId="TableGrid">
    <w:name w:val="Table Grid"/>
    <w:basedOn w:val="TableNormal"/>
    <w:uiPriority w:val="59"/>
    <w:rsid w:val="00627B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7C79B3"/>
    <w:rPr>
      <w:color w:val="0000FF"/>
      <w:u w:val="single"/>
    </w:rPr>
  </w:style>
  <w:style w:type="numbering" w:customStyle="1" w:styleId="NoList1">
    <w:name w:val="No List1"/>
    <w:next w:val="NoList"/>
    <w:uiPriority w:val="99"/>
    <w:semiHidden/>
    <w:unhideWhenUsed/>
    <w:rsid w:val="008840E5"/>
  </w:style>
  <w:style w:type="numbering" w:customStyle="1" w:styleId="NoList2">
    <w:name w:val="No List2"/>
    <w:next w:val="NoList"/>
    <w:uiPriority w:val="99"/>
    <w:semiHidden/>
    <w:unhideWhenUsed/>
    <w:rsid w:val="00174E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ractice%20Manager\prescriptio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7F83B4-8938-42AE-BB2C-4E0C4F894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prescription template</Template>
  <TotalTime>2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 Center – Surgical Specialty Hospital</vt:lpstr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Center – Surgical Specialty Hospital</dc:title>
  <dc:subject/>
  <dc:creator>Bestun OMER SALEH</dc:creator>
  <cp:keywords/>
  <cp:lastModifiedBy>Maher</cp:lastModifiedBy>
  <cp:revision>3</cp:revision>
  <cp:lastPrinted>2019-05-12T08:20:00Z</cp:lastPrinted>
  <dcterms:created xsi:type="dcterms:W3CDTF">2019-09-05T09:33:00Z</dcterms:created>
  <dcterms:modified xsi:type="dcterms:W3CDTF">2019-09-05T09:34:00Z</dcterms:modified>
</cp:coreProperties>
</file>